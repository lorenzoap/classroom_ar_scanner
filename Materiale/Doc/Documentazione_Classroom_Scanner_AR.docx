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82" w:rsidRDefault="00C43482"/>
    <w:p w:rsidR="00150430" w:rsidRDefault="00150430"/>
    <w:p w:rsidR="00150430" w:rsidRPr="00150430" w:rsidRDefault="00150430" w:rsidP="00150430"/>
    <w:p w:rsidR="00150430" w:rsidRPr="00150430" w:rsidRDefault="00150430" w:rsidP="00150430"/>
    <w:p w:rsidR="00150430" w:rsidRPr="00150430" w:rsidRDefault="00150430" w:rsidP="00150430"/>
    <w:p w:rsidR="00150430" w:rsidRDefault="00150430" w:rsidP="00150430"/>
    <w:p w:rsidR="00150430" w:rsidRDefault="00150430" w:rsidP="00150430">
      <w:pPr>
        <w:tabs>
          <w:tab w:val="left" w:pos="3735"/>
        </w:tabs>
      </w:pPr>
      <w:r>
        <w:tab/>
      </w:r>
    </w:p>
    <w:p w:rsidR="00150430" w:rsidRDefault="00150430" w:rsidP="00150430">
      <w:pPr>
        <w:tabs>
          <w:tab w:val="left" w:pos="3735"/>
        </w:tabs>
      </w:pPr>
    </w:p>
    <w:p w:rsidR="00150430" w:rsidRDefault="00150430" w:rsidP="00150430">
      <w:pPr>
        <w:tabs>
          <w:tab w:val="left" w:pos="3735"/>
        </w:tabs>
      </w:pPr>
    </w:p>
    <w:p w:rsidR="00150430" w:rsidRDefault="00150430" w:rsidP="00150430">
      <w:pPr>
        <w:tabs>
          <w:tab w:val="left" w:pos="3735"/>
        </w:tabs>
      </w:pPr>
    </w:p>
    <w:p w:rsidR="00150430" w:rsidRPr="00150430" w:rsidRDefault="00150430" w:rsidP="00150430">
      <w:pPr>
        <w:tabs>
          <w:tab w:val="left" w:pos="3735"/>
        </w:tabs>
        <w:jc w:val="center"/>
        <w:rPr>
          <w:sz w:val="24"/>
        </w:rPr>
      </w:pPr>
    </w:p>
    <w:p w:rsidR="00150430" w:rsidRDefault="00150430" w:rsidP="00150430">
      <w:pPr>
        <w:tabs>
          <w:tab w:val="left" w:pos="3735"/>
        </w:tabs>
        <w:jc w:val="center"/>
        <w:rPr>
          <w:b/>
          <w:sz w:val="40"/>
        </w:rPr>
      </w:pPr>
      <w:r w:rsidRPr="00150430">
        <w:rPr>
          <w:b/>
          <w:sz w:val="40"/>
        </w:rPr>
        <w:t>Classroom Scanner AR</w:t>
      </w: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150430" w:rsidRPr="00150430" w:rsidRDefault="00150430" w:rsidP="00150430">
      <w:pPr>
        <w:rPr>
          <w:sz w:val="40"/>
        </w:rPr>
      </w:pPr>
    </w:p>
    <w:p w:rsidR="009E333D" w:rsidRPr="00150430" w:rsidRDefault="009E333D" w:rsidP="00150430">
      <w:pPr>
        <w:rPr>
          <w:b/>
          <w:sz w:val="40"/>
        </w:rPr>
      </w:pPr>
    </w:p>
    <w:p w:rsidR="00150430" w:rsidRDefault="00150430" w:rsidP="00150430">
      <w:pPr>
        <w:rPr>
          <w:sz w:val="24"/>
        </w:rPr>
      </w:pPr>
      <w:r w:rsidRPr="00150430">
        <w:rPr>
          <w:b/>
          <w:sz w:val="24"/>
        </w:rPr>
        <w:t>Titolo progetto:</w:t>
      </w:r>
      <w:r>
        <w:rPr>
          <w:sz w:val="24"/>
        </w:rPr>
        <w:t xml:space="preserve">  Classroom Scanner AR</w:t>
      </w:r>
    </w:p>
    <w:p w:rsidR="00150430" w:rsidRDefault="00150430" w:rsidP="00150430">
      <w:pPr>
        <w:spacing w:after="0"/>
        <w:rPr>
          <w:sz w:val="24"/>
        </w:rPr>
      </w:pPr>
      <w:r w:rsidRPr="00150430">
        <w:rPr>
          <w:b/>
          <w:sz w:val="24"/>
        </w:rPr>
        <w:t>Alunno/i:</w:t>
      </w:r>
      <w:r>
        <w:rPr>
          <w:sz w:val="24"/>
        </w:rPr>
        <w:t xml:space="preserve"> </w:t>
      </w:r>
      <w:r>
        <w:rPr>
          <w:sz w:val="24"/>
        </w:rPr>
        <w:tab/>
        <w:t xml:space="preserve">     Julian Sprugasci, Lorenzo Piazza, </w:t>
      </w:r>
    </w:p>
    <w:p w:rsidR="00150430" w:rsidRDefault="00150430" w:rsidP="00150430">
      <w:pPr>
        <w:spacing w:after="0" w:line="240" w:lineRule="auto"/>
        <w:ind w:left="1416"/>
        <w:rPr>
          <w:sz w:val="24"/>
        </w:rPr>
      </w:pPr>
      <w:r>
        <w:rPr>
          <w:sz w:val="24"/>
        </w:rPr>
        <w:t xml:space="preserve">     Pierpaolo Casati e Claudio Engeler</w:t>
      </w:r>
    </w:p>
    <w:p w:rsidR="00150430" w:rsidRDefault="00150430" w:rsidP="00150430">
      <w:pPr>
        <w:spacing w:after="0" w:line="240" w:lineRule="auto"/>
        <w:rPr>
          <w:sz w:val="24"/>
        </w:rPr>
      </w:pPr>
      <w:r w:rsidRPr="00150430">
        <w:rPr>
          <w:b/>
          <w:sz w:val="24"/>
        </w:rPr>
        <w:t xml:space="preserve">Classe: </w:t>
      </w:r>
      <w:r>
        <w:rPr>
          <w:sz w:val="24"/>
        </w:rPr>
        <w:tab/>
        <w:t xml:space="preserve">     Info 3</w:t>
      </w:r>
    </w:p>
    <w:p w:rsidR="00150430" w:rsidRDefault="00150430" w:rsidP="00150430">
      <w:pPr>
        <w:spacing w:after="0" w:line="240" w:lineRule="auto"/>
        <w:rPr>
          <w:sz w:val="24"/>
        </w:rPr>
      </w:pPr>
      <w:r w:rsidRPr="00150430">
        <w:rPr>
          <w:b/>
          <w:sz w:val="24"/>
        </w:rPr>
        <w:t>Anno scolastico:</w:t>
      </w:r>
      <w:r>
        <w:rPr>
          <w:b/>
          <w:sz w:val="24"/>
        </w:rPr>
        <w:t xml:space="preserve"> </w:t>
      </w:r>
      <w:r>
        <w:rPr>
          <w:sz w:val="24"/>
        </w:rPr>
        <w:t>2019/2020</w:t>
      </w:r>
    </w:p>
    <w:p w:rsidR="00150430" w:rsidRDefault="009E333D" w:rsidP="00150430">
      <w:pPr>
        <w:spacing w:after="0" w:line="240" w:lineRule="auto"/>
        <w:rPr>
          <w:sz w:val="24"/>
        </w:rPr>
      </w:pPr>
      <w:r w:rsidRPr="00150430">
        <w:rPr>
          <w:b/>
          <w:sz w:val="24"/>
        </w:rPr>
        <w:t>Responsabile:</w:t>
      </w:r>
      <w:r>
        <w:rPr>
          <w:sz w:val="24"/>
        </w:rPr>
        <w:t xml:space="preserve">  </w:t>
      </w:r>
      <w:r w:rsidR="00150430">
        <w:rPr>
          <w:sz w:val="24"/>
        </w:rPr>
        <w:t xml:space="preserve">  </w:t>
      </w:r>
      <w:r>
        <w:rPr>
          <w:sz w:val="24"/>
        </w:rPr>
        <w:t xml:space="preserve"> </w:t>
      </w:r>
      <w:r w:rsidR="00150430">
        <w:rPr>
          <w:sz w:val="24"/>
        </w:rPr>
        <w:t>Geo Petrini</w:t>
      </w:r>
    </w:p>
    <w:p w:rsidR="009E333D" w:rsidRDefault="009E333D" w:rsidP="00150430">
      <w:pPr>
        <w:rPr>
          <w:sz w:val="24"/>
        </w:rPr>
      </w:pPr>
    </w:p>
    <w:p w:rsidR="009E333D" w:rsidRPr="009E333D" w:rsidRDefault="009E333D" w:rsidP="00150430">
      <w:pPr>
        <w:rPr>
          <w:b/>
          <w:sz w:val="28"/>
        </w:rPr>
      </w:pPr>
    </w:p>
    <w:p w:rsidR="009E333D" w:rsidRPr="008D1096" w:rsidRDefault="009E333D" w:rsidP="009E333D">
      <w:pPr>
        <w:pStyle w:val="Paragrafoelenco"/>
        <w:numPr>
          <w:ilvl w:val="0"/>
          <w:numId w:val="2"/>
        </w:numPr>
        <w:pBdr>
          <w:bottom w:val="single" w:sz="4" w:space="1" w:color="auto"/>
        </w:pBdr>
        <w:rPr>
          <w:b/>
        </w:rPr>
      </w:pPr>
      <w:r w:rsidRPr="008D1096">
        <w:rPr>
          <w:b/>
        </w:rPr>
        <w:t>Introduzione</w:t>
      </w:r>
    </w:p>
    <w:p w:rsidR="009E333D" w:rsidRPr="008D1096" w:rsidRDefault="009E333D" w:rsidP="009E333D">
      <w:pPr>
        <w:pStyle w:val="Paragrafoelenco"/>
        <w:ind w:left="0"/>
      </w:pPr>
    </w:p>
    <w:p w:rsidR="009E333D" w:rsidRPr="008D1096" w:rsidRDefault="009E333D" w:rsidP="009E333D">
      <w:pPr>
        <w:pStyle w:val="Paragrafoelenco"/>
        <w:numPr>
          <w:ilvl w:val="1"/>
          <w:numId w:val="2"/>
        </w:numPr>
        <w:rPr>
          <w:b/>
        </w:rPr>
      </w:pPr>
      <w:r w:rsidRPr="008D1096">
        <w:t xml:space="preserve">   </w:t>
      </w:r>
      <w:r w:rsidRPr="008D1096">
        <w:rPr>
          <w:b/>
        </w:rPr>
        <w:t>Informazioni sul progetto</w:t>
      </w:r>
      <w:r w:rsidRPr="008D1096">
        <w:rPr>
          <w:b/>
        </w:rPr>
        <w:tab/>
      </w:r>
    </w:p>
    <w:p w:rsidR="009E333D" w:rsidRPr="008D1096" w:rsidRDefault="009E333D" w:rsidP="009E333D">
      <w:pPr>
        <w:spacing w:after="0"/>
        <w:ind w:left="360"/>
      </w:pPr>
      <w:r w:rsidRPr="008D1096">
        <w:t>Allievi coinvolti: Julian Sprugasci, Lorenzo Piazza, Pierpaolo Casati e Claudio Engeler</w:t>
      </w:r>
    </w:p>
    <w:p w:rsidR="009E333D" w:rsidRPr="008D1096" w:rsidRDefault="009E333D" w:rsidP="009E333D">
      <w:pPr>
        <w:spacing w:after="0"/>
        <w:ind w:left="360"/>
      </w:pPr>
      <w:r w:rsidRPr="008D1096">
        <w:t>Classe: Informatica 3AC presso la SAM Trevano</w:t>
      </w:r>
    </w:p>
    <w:p w:rsidR="009E333D" w:rsidRPr="008D1096" w:rsidRDefault="009E333D" w:rsidP="009E333D">
      <w:pPr>
        <w:spacing w:after="0"/>
        <w:ind w:left="360"/>
      </w:pPr>
      <w:r w:rsidRPr="008D1096">
        <w:t>Docente responsabile: Geo Petrini</w:t>
      </w:r>
    </w:p>
    <w:p w:rsidR="009E333D" w:rsidRPr="008D1096" w:rsidRDefault="009E333D" w:rsidP="009E333D">
      <w:pPr>
        <w:spacing w:after="0"/>
        <w:ind w:left="360"/>
      </w:pPr>
      <w:r w:rsidRPr="008D1096">
        <w:t>Data inizio: 2019/01/17</w:t>
      </w:r>
    </w:p>
    <w:p w:rsidR="009E333D" w:rsidRPr="008D1096" w:rsidRDefault="009E333D" w:rsidP="009E333D">
      <w:pPr>
        <w:spacing w:after="0"/>
        <w:ind w:left="360"/>
        <w:rPr>
          <w:color w:val="FF0000"/>
        </w:rPr>
      </w:pPr>
      <w:r w:rsidRPr="008D1096">
        <w:t xml:space="preserve">Data fine: </w:t>
      </w:r>
      <w:r w:rsidRPr="008D1096">
        <w:rPr>
          <w:color w:val="FF0000"/>
        </w:rPr>
        <w:t>definire</w:t>
      </w:r>
    </w:p>
    <w:p w:rsidR="009E333D" w:rsidRPr="008D1096" w:rsidRDefault="009E333D" w:rsidP="009E333D">
      <w:pPr>
        <w:spacing w:after="0"/>
        <w:ind w:left="360"/>
        <w:rPr>
          <w:color w:val="FF0000"/>
        </w:rPr>
      </w:pPr>
    </w:p>
    <w:p w:rsidR="009E333D" w:rsidRPr="008D1096" w:rsidRDefault="0001113D" w:rsidP="009E333D">
      <w:pPr>
        <w:pStyle w:val="Paragrafoelenco"/>
        <w:numPr>
          <w:ilvl w:val="1"/>
          <w:numId w:val="2"/>
        </w:numPr>
        <w:spacing w:after="0"/>
        <w:rPr>
          <w:b/>
        </w:rPr>
      </w:pPr>
      <w:r w:rsidRPr="008D1096">
        <w:rPr>
          <w:b/>
        </w:rPr>
        <w:t xml:space="preserve">   </w:t>
      </w:r>
      <w:proofErr w:type="spellStart"/>
      <w:r w:rsidR="009E333D" w:rsidRPr="008D1096">
        <w:rPr>
          <w:b/>
        </w:rPr>
        <w:t>Abstract</w:t>
      </w:r>
      <w:proofErr w:type="spellEnd"/>
    </w:p>
    <w:p w:rsidR="00AA7E82" w:rsidRPr="008D1096" w:rsidRDefault="00AA7E82" w:rsidP="00AA7E82">
      <w:pPr>
        <w:pStyle w:val="Paragrafoelenco"/>
        <w:spacing w:after="0"/>
        <w:jc w:val="both"/>
        <w:rPr>
          <w:b/>
        </w:rPr>
      </w:pPr>
    </w:p>
    <w:p w:rsidR="008C3D0E" w:rsidRPr="008D1096" w:rsidRDefault="008C3D0E" w:rsidP="00AA7E82">
      <w:pPr>
        <w:spacing w:after="0"/>
        <w:ind w:left="720"/>
        <w:rPr>
          <w:rFonts w:cstheme="minorHAnsi"/>
          <w:i/>
          <w:lang w:val="en-US"/>
        </w:rPr>
      </w:pPr>
      <w:r w:rsidRPr="008D1096">
        <w:rPr>
          <w:rFonts w:cstheme="minorHAnsi"/>
          <w:i/>
          <w:lang w:val="en-US"/>
        </w:rPr>
        <w:t>A school needs a system capable of managing lesson times and various classrooms. This project aims to create an augmented reality system, which through the QR codes present in the classrooms will make the time of day of that single classroom appear to improve research and facilitate people. It will also be possible to search for a classroom through a GPS function. To do this we will use the notions learned in our school using the following languages:</w:t>
      </w:r>
    </w:p>
    <w:p w:rsidR="009E333D" w:rsidRPr="008D1096" w:rsidRDefault="008C3D0E" w:rsidP="00AA7E82">
      <w:pPr>
        <w:spacing w:after="0"/>
        <w:ind w:left="720"/>
        <w:rPr>
          <w:rFonts w:cstheme="minorHAnsi"/>
          <w:i/>
          <w:lang w:val="en-US"/>
        </w:rPr>
      </w:pPr>
      <w:proofErr w:type="spellStart"/>
      <w:proofErr w:type="gramStart"/>
      <w:r w:rsidRPr="008D1096">
        <w:rPr>
          <w:rFonts w:cstheme="minorHAnsi"/>
          <w:i/>
          <w:lang w:val="en-US"/>
        </w:rPr>
        <w:t>sql</w:t>
      </w:r>
      <w:proofErr w:type="spellEnd"/>
      <w:proofErr w:type="gramEnd"/>
      <w:r w:rsidRPr="008D1096">
        <w:rPr>
          <w:rFonts w:cstheme="minorHAnsi"/>
          <w:i/>
          <w:lang w:val="en-US"/>
        </w:rPr>
        <w:t xml:space="preserve">, </w:t>
      </w:r>
      <w:proofErr w:type="spellStart"/>
      <w:r w:rsidRPr="008D1096">
        <w:rPr>
          <w:rFonts w:cstheme="minorHAnsi"/>
          <w:i/>
          <w:lang w:val="en-US"/>
        </w:rPr>
        <w:t>php</w:t>
      </w:r>
      <w:proofErr w:type="spellEnd"/>
      <w:r w:rsidRPr="008D1096">
        <w:rPr>
          <w:rFonts w:cstheme="minorHAnsi"/>
          <w:i/>
          <w:lang w:val="en-US"/>
        </w:rPr>
        <w:t xml:space="preserve">, </w:t>
      </w:r>
      <w:proofErr w:type="spellStart"/>
      <w:r w:rsidRPr="008D1096">
        <w:rPr>
          <w:rFonts w:cstheme="minorHAnsi"/>
          <w:i/>
          <w:lang w:val="en-US"/>
        </w:rPr>
        <w:t>css</w:t>
      </w:r>
      <w:proofErr w:type="spellEnd"/>
      <w:r w:rsidRPr="008D1096">
        <w:rPr>
          <w:rFonts w:cstheme="minorHAnsi"/>
          <w:i/>
          <w:lang w:val="en-US"/>
        </w:rPr>
        <w:t xml:space="preserve">, </w:t>
      </w:r>
      <w:proofErr w:type="spellStart"/>
      <w:r w:rsidRPr="008D1096">
        <w:rPr>
          <w:rFonts w:cstheme="minorHAnsi"/>
          <w:i/>
          <w:lang w:val="en-US"/>
        </w:rPr>
        <w:t>js</w:t>
      </w:r>
      <w:proofErr w:type="spellEnd"/>
      <w:r w:rsidRPr="008D1096">
        <w:rPr>
          <w:rFonts w:cstheme="minorHAnsi"/>
          <w:i/>
          <w:lang w:val="en-US"/>
        </w:rPr>
        <w:t xml:space="preserve"> and html.</w:t>
      </w:r>
    </w:p>
    <w:p w:rsidR="009E333D" w:rsidRPr="008D1096" w:rsidRDefault="009E333D" w:rsidP="009E333D">
      <w:pPr>
        <w:spacing w:after="0"/>
        <w:rPr>
          <w:color w:val="FF0000"/>
          <w:lang w:val="en-US"/>
        </w:rPr>
      </w:pPr>
    </w:p>
    <w:p w:rsidR="009E333D" w:rsidRPr="008D1096" w:rsidRDefault="008D0C2E" w:rsidP="0001113D">
      <w:pPr>
        <w:pStyle w:val="Paragrafoelenco"/>
        <w:numPr>
          <w:ilvl w:val="1"/>
          <w:numId w:val="2"/>
        </w:numPr>
        <w:spacing w:after="0"/>
        <w:rPr>
          <w:b/>
        </w:rPr>
      </w:pPr>
      <w:r w:rsidRPr="008D1096">
        <w:rPr>
          <w:b/>
          <w:lang w:val="en-US"/>
        </w:rPr>
        <w:t xml:space="preserve">   </w:t>
      </w:r>
      <w:r w:rsidR="0001113D" w:rsidRPr="008D1096">
        <w:rPr>
          <w:b/>
        </w:rPr>
        <w:t>Scopo</w:t>
      </w:r>
    </w:p>
    <w:p w:rsidR="008D0C2E" w:rsidRPr="008D1096" w:rsidRDefault="008D0C2E" w:rsidP="00AA7E82">
      <w:pPr>
        <w:spacing w:after="0"/>
        <w:ind w:left="360"/>
        <w:rPr>
          <w:b/>
        </w:rPr>
      </w:pPr>
    </w:p>
    <w:p w:rsidR="00AA7E82" w:rsidRPr="008D1096" w:rsidRDefault="00AA7E82" w:rsidP="00AA7E82">
      <w:pPr>
        <w:spacing w:after="0"/>
        <w:ind w:left="360"/>
      </w:pPr>
      <w:r w:rsidRPr="008D1096">
        <w:t xml:space="preserve">Questo progetto ha lo scopo didattico principale di imparare a gestire in team un progetto IT e di prepararci per l’esame di fine tirocinio. Per fare ciò dobbiamo ricorrere a tutte nozioni apprese durante la nostra formazione, utilizzando molti aspetti visti in varie materie, come per esempio la creazione e gestione di un </w:t>
      </w:r>
      <w:proofErr w:type="spellStart"/>
      <w:r w:rsidRPr="008D1096">
        <w:t>Gantt</w:t>
      </w:r>
      <w:proofErr w:type="spellEnd"/>
      <w:r w:rsidRPr="008D1096">
        <w:t xml:space="preserve"> oppure l’utilizzo di vari linguaggi di programmazione. L'altro scopo di questo progetto sarà quello di creare un applicativo che permetta di gestire l’orario scolastico della nostra sezione attraverso la realtà aumentata.</w:t>
      </w:r>
      <w:r w:rsidR="00DD562F" w:rsidRPr="008D1096">
        <w:t xml:space="preserve"> </w:t>
      </w:r>
    </w:p>
    <w:p w:rsidR="00DD562F" w:rsidRPr="008D1096" w:rsidRDefault="00DD562F" w:rsidP="00AA7E82">
      <w:pPr>
        <w:spacing w:after="0"/>
        <w:ind w:left="360"/>
        <w:rPr>
          <w:b/>
        </w:rPr>
      </w:pPr>
    </w:p>
    <w:p w:rsidR="008D0C2E" w:rsidRPr="008D1096" w:rsidRDefault="008D0C2E" w:rsidP="008D0C2E">
      <w:pPr>
        <w:spacing w:after="0"/>
        <w:ind w:left="360"/>
        <w:rPr>
          <w:b/>
        </w:rPr>
      </w:pPr>
    </w:p>
    <w:p w:rsidR="00DD562F" w:rsidRPr="008D1096" w:rsidRDefault="00DD562F" w:rsidP="00DD562F">
      <w:pPr>
        <w:pStyle w:val="Paragrafoelenco"/>
        <w:numPr>
          <w:ilvl w:val="0"/>
          <w:numId w:val="2"/>
        </w:numPr>
        <w:pBdr>
          <w:bottom w:val="single" w:sz="4" w:space="1" w:color="auto"/>
        </w:pBdr>
        <w:rPr>
          <w:b/>
        </w:rPr>
      </w:pPr>
      <w:r w:rsidRPr="008D1096">
        <w:rPr>
          <w:b/>
        </w:rPr>
        <w:t>Analisi</w:t>
      </w:r>
    </w:p>
    <w:p w:rsidR="00DD562F" w:rsidRPr="008D1096" w:rsidRDefault="00DD562F" w:rsidP="00DD562F">
      <w:pPr>
        <w:pStyle w:val="Paragrafoelenco"/>
        <w:spacing w:after="0"/>
        <w:rPr>
          <w:b/>
        </w:rPr>
      </w:pPr>
    </w:p>
    <w:p w:rsidR="00DD562F" w:rsidRPr="008D1096" w:rsidRDefault="00DD562F" w:rsidP="00DD562F">
      <w:pPr>
        <w:pStyle w:val="Paragrafoelenco"/>
        <w:numPr>
          <w:ilvl w:val="1"/>
          <w:numId w:val="2"/>
        </w:numPr>
        <w:spacing w:after="0"/>
        <w:rPr>
          <w:b/>
        </w:rPr>
      </w:pPr>
      <w:r w:rsidRPr="008D1096">
        <w:rPr>
          <w:b/>
        </w:rPr>
        <w:t xml:space="preserve">   Analisi del dominio</w:t>
      </w:r>
    </w:p>
    <w:p w:rsidR="00DD562F" w:rsidRPr="008D1096" w:rsidRDefault="00DD562F" w:rsidP="00DD562F">
      <w:pPr>
        <w:spacing w:after="0"/>
        <w:ind w:left="360"/>
        <w:rPr>
          <w:b/>
        </w:rPr>
      </w:pPr>
    </w:p>
    <w:p w:rsidR="00E9023E" w:rsidRPr="008D1096" w:rsidRDefault="00E9023E" w:rsidP="00DD562F">
      <w:pPr>
        <w:spacing w:after="0"/>
        <w:ind w:left="360"/>
      </w:pPr>
      <w:r w:rsidRPr="008D1096">
        <w:t xml:space="preserve">Il docente supervisore che ci ha stipulato le specifiche del progetto sono dalla parte del cliente e ci ha assegnato un diario dei compiti. Il risultato finale, come spiegato nelle specifiche dovrà essere un applicativo web che dovrà gestire gli orari della nostra sezione e dare la possibilità alle persone di guardare l’orario </w:t>
      </w:r>
      <w:r w:rsidR="0075607F" w:rsidRPr="008D1096">
        <w:t xml:space="preserve">in maniera immediata e più semplice attraverso la loro telecamera del telefono. L’applicativo sarà implementato in html, </w:t>
      </w:r>
      <w:proofErr w:type="spellStart"/>
      <w:r w:rsidR="0075607F" w:rsidRPr="008D1096">
        <w:t>css</w:t>
      </w:r>
      <w:proofErr w:type="spellEnd"/>
      <w:r w:rsidR="0075607F" w:rsidRPr="008D1096">
        <w:t xml:space="preserve">, </w:t>
      </w:r>
      <w:proofErr w:type="spellStart"/>
      <w:r w:rsidR="0075607F" w:rsidRPr="008D1096">
        <w:t>js</w:t>
      </w:r>
      <w:proofErr w:type="spellEnd"/>
      <w:r w:rsidR="0075607F" w:rsidRPr="008D1096">
        <w:t xml:space="preserve"> e </w:t>
      </w:r>
      <w:proofErr w:type="spellStart"/>
      <w:r w:rsidR="0075607F" w:rsidRPr="008D1096">
        <w:t>python</w:t>
      </w:r>
      <w:proofErr w:type="spellEnd"/>
      <w:r w:rsidR="0075607F" w:rsidRPr="008D1096">
        <w:t xml:space="preserve">. Il tutto sarà </w:t>
      </w:r>
      <w:proofErr w:type="spellStart"/>
      <w:r w:rsidR="0075607F" w:rsidRPr="008D1096">
        <w:t>hostato</w:t>
      </w:r>
      <w:proofErr w:type="spellEnd"/>
      <w:r w:rsidR="0075607F" w:rsidRPr="008D1096">
        <w:t xml:space="preserve"> su un web server di </w:t>
      </w:r>
      <w:r w:rsidR="00195CC3" w:rsidRPr="008D1096">
        <w:t>Github</w:t>
      </w:r>
      <w:r w:rsidR="0075607F" w:rsidRPr="008D1096">
        <w:t xml:space="preserve"> e quindi sarà facilmente accessibile da tutti che hanno un sito web adeguato (</w:t>
      </w:r>
      <w:proofErr w:type="spellStart"/>
      <w:r w:rsidR="0075607F" w:rsidRPr="008D1096">
        <w:t>Firefox</w:t>
      </w:r>
      <w:proofErr w:type="spellEnd"/>
      <w:r w:rsidR="0075607F" w:rsidRPr="008D1096">
        <w:t xml:space="preserve">, </w:t>
      </w:r>
      <w:proofErr w:type="spellStart"/>
      <w:r w:rsidR="0075607F" w:rsidRPr="008D1096">
        <w:t>Chrome</w:t>
      </w:r>
      <w:proofErr w:type="spellEnd"/>
      <w:r w:rsidR="0075607F" w:rsidRPr="008D1096">
        <w:t xml:space="preserve"> e Safari).</w:t>
      </w:r>
    </w:p>
    <w:p w:rsidR="0075607F" w:rsidRPr="008D1096" w:rsidRDefault="0075607F" w:rsidP="00DD562F">
      <w:pPr>
        <w:spacing w:after="0"/>
        <w:ind w:left="360"/>
      </w:pPr>
      <w:r w:rsidRPr="008D1096">
        <w:t xml:space="preserve">Questo prodotto non esiste ancora sul mercato ma non verrà progettato a scopo di lucro ma solamente a scopo didattico per consolidare le nostre nozioni. Ogni piano della scuola avrà un codice QR che corrisponderà al piano corrente. </w:t>
      </w:r>
      <w:r w:rsidR="003757BF" w:rsidRPr="008D1096">
        <w:t xml:space="preserve">Poi in ogni aula del piano sarà presente un codice QR con un pattern univoco per distinguerle, che una volta scannerizzato mostrerà a schermo l’orario della lezione in corso. Mentre se si volessero avere più informazioni riguardanti quell’aula </w:t>
      </w:r>
      <w:r w:rsidR="003757BF" w:rsidRPr="008D1096">
        <w:lastRenderedPageBreak/>
        <w:t xml:space="preserve">si potrà premere sul popup a schermo che porterà direttamente ad una pagina web con tutte le informazioni necessarie. </w:t>
      </w:r>
      <w:r w:rsidR="00352C5A" w:rsidRPr="008D1096">
        <w:t>Tutte le specifiche e la guida su come utilizzare il prodotto sarà presente sul nostro sito.</w:t>
      </w:r>
    </w:p>
    <w:p w:rsidR="00352C5A" w:rsidRPr="008D1096" w:rsidRDefault="00352C5A" w:rsidP="00DD562F">
      <w:pPr>
        <w:spacing w:after="0"/>
        <w:ind w:left="360"/>
      </w:pPr>
    </w:p>
    <w:p w:rsidR="00352C5A" w:rsidRPr="008D1096" w:rsidRDefault="00352C5A" w:rsidP="00352C5A">
      <w:pPr>
        <w:pStyle w:val="Paragrafoelenco"/>
        <w:numPr>
          <w:ilvl w:val="1"/>
          <w:numId w:val="2"/>
        </w:numPr>
        <w:spacing w:after="0"/>
        <w:rPr>
          <w:b/>
        </w:rPr>
      </w:pPr>
      <w:r w:rsidRPr="008D1096">
        <w:rPr>
          <w:b/>
        </w:rPr>
        <w:t xml:space="preserve">   Analisi e specifica dei requisiti </w:t>
      </w:r>
    </w:p>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352C5A" w:rsidRPr="008D1096" w:rsidTr="002A50EE">
        <w:trPr>
          <w:trHeight w:val="424"/>
        </w:trPr>
        <w:tc>
          <w:tcPr>
            <w:tcW w:w="8697" w:type="dxa"/>
            <w:gridSpan w:val="2"/>
          </w:tcPr>
          <w:p w:rsidR="00352C5A" w:rsidRPr="008D1096" w:rsidRDefault="00352C5A" w:rsidP="00352C5A">
            <w:pPr>
              <w:jc w:val="center"/>
              <w:rPr>
                <w:b/>
              </w:rPr>
            </w:pPr>
            <w:r w:rsidRPr="008D1096">
              <w:rPr>
                <w:b/>
              </w:rPr>
              <w:t>ID: REQ-001</w:t>
            </w:r>
          </w:p>
        </w:tc>
      </w:tr>
      <w:tr w:rsidR="00352C5A" w:rsidRPr="008D1096" w:rsidTr="002A50EE">
        <w:tc>
          <w:tcPr>
            <w:tcW w:w="1766" w:type="dxa"/>
          </w:tcPr>
          <w:p w:rsidR="00352C5A" w:rsidRPr="008D1096" w:rsidRDefault="00352C5A" w:rsidP="00352C5A">
            <w:pPr>
              <w:rPr>
                <w:b/>
              </w:rPr>
            </w:pPr>
            <w:r w:rsidRPr="008D1096">
              <w:rPr>
                <w:b/>
              </w:rPr>
              <w:t>Nome</w:t>
            </w:r>
          </w:p>
        </w:tc>
        <w:tc>
          <w:tcPr>
            <w:tcW w:w="6931" w:type="dxa"/>
          </w:tcPr>
          <w:p w:rsidR="00352C5A" w:rsidRPr="008D1096" w:rsidRDefault="00352C5A" w:rsidP="00352C5A">
            <w:r w:rsidRPr="008D1096">
              <w:t>Realizzare un sito web per l’applicativo</w:t>
            </w:r>
          </w:p>
        </w:tc>
      </w:tr>
      <w:tr w:rsidR="00352C5A" w:rsidRPr="008D1096" w:rsidTr="002A50EE">
        <w:tc>
          <w:tcPr>
            <w:tcW w:w="1766" w:type="dxa"/>
          </w:tcPr>
          <w:p w:rsidR="00352C5A" w:rsidRPr="008D1096" w:rsidRDefault="00352C5A" w:rsidP="00352C5A">
            <w:pPr>
              <w:rPr>
                <w:b/>
              </w:rPr>
            </w:pPr>
            <w:r w:rsidRPr="008D1096">
              <w:rPr>
                <w:b/>
              </w:rPr>
              <w:t>Priorità</w:t>
            </w:r>
          </w:p>
        </w:tc>
        <w:tc>
          <w:tcPr>
            <w:tcW w:w="6931" w:type="dxa"/>
          </w:tcPr>
          <w:p w:rsidR="00352C5A" w:rsidRPr="008D1096" w:rsidRDefault="00352C5A" w:rsidP="00352C5A">
            <w:r w:rsidRPr="008D1096">
              <w:t>1</w:t>
            </w:r>
          </w:p>
        </w:tc>
      </w:tr>
      <w:tr w:rsidR="00352C5A" w:rsidRPr="008D1096" w:rsidTr="002A50EE">
        <w:tc>
          <w:tcPr>
            <w:tcW w:w="1766" w:type="dxa"/>
          </w:tcPr>
          <w:p w:rsidR="00352C5A" w:rsidRPr="008D1096" w:rsidRDefault="00352C5A" w:rsidP="00352C5A">
            <w:pPr>
              <w:rPr>
                <w:b/>
              </w:rPr>
            </w:pPr>
            <w:r w:rsidRPr="008D1096">
              <w:rPr>
                <w:b/>
              </w:rPr>
              <w:t>Versione</w:t>
            </w:r>
          </w:p>
        </w:tc>
        <w:tc>
          <w:tcPr>
            <w:tcW w:w="6931" w:type="dxa"/>
          </w:tcPr>
          <w:p w:rsidR="00352C5A" w:rsidRPr="008D1096" w:rsidRDefault="00352C5A" w:rsidP="00352C5A">
            <w:r w:rsidRPr="008D1096">
              <w:t>1.0</w:t>
            </w:r>
          </w:p>
        </w:tc>
      </w:tr>
      <w:tr w:rsidR="00352C5A" w:rsidRPr="008D1096" w:rsidTr="002A50EE">
        <w:tc>
          <w:tcPr>
            <w:tcW w:w="1766" w:type="dxa"/>
          </w:tcPr>
          <w:p w:rsidR="00352C5A" w:rsidRPr="008D1096" w:rsidRDefault="002A50EE" w:rsidP="00352C5A">
            <w:pPr>
              <w:rPr>
                <w:b/>
              </w:rPr>
            </w:pPr>
            <w:r w:rsidRPr="008D1096">
              <w:rPr>
                <w:b/>
              </w:rPr>
              <w:t>Categoria</w:t>
            </w:r>
          </w:p>
        </w:tc>
        <w:tc>
          <w:tcPr>
            <w:tcW w:w="6931" w:type="dxa"/>
          </w:tcPr>
          <w:p w:rsidR="00352C5A" w:rsidRPr="008D1096" w:rsidRDefault="002A50EE" w:rsidP="00352C5A">
            <w:r w:rsidRPr="008D1096">
              <w:t>Linguaggio</w:t>
            </w:r>
          </w:p>
        </w:tc>
      </w:tr>
      <w:tr w:rsidR="002A50EE" w:rsidRPr="008D1096" w:rsidTr="002A50EE">
        <w:tc>
          <w:tcPr>
            <w:tcW w:w="8697" w:type="dxa"/>
            <w:gridSpan w:val="2"/>
          </w:tcPr>
          <w:p w:rsidR="002A50EE" w:rsidRPr="008D1096" w:rsidRDefault="002A50EE" w:rsidP="002A50EE">
            <w:pPr>
              <w:jc w:val="center"/>
              <w:rPr>
                <w:b/>
              </w:rPr>
            </w:pPr>
            <w:r w:rsidRPr="008D1096">
              <w:rPr>
                <w:b/>
              </w:rPr>
              <w:t>Sotto Requisiti</w:t>
            </w:r>
          </w:p>
        </w:tc>
      </w:tr>
      <w:tr w:rsidR="00352C5A" w:rsidRPr="008D1096" w:rsidTr="002A50EE">
        <w:tc>
          <w:tcPr>
            <w:tcW w:w="1766" w:type="dxa"/>
          </w:tcPr>
          <w:p w:rsidR="00352C5A" w:rsidRPr="008D1096" w:rsidRDefault="002A50EE" w:rsidP="00352C5A">
            <w:pPr>
              <w:rPr>
                <w:b/>
              </w:rPr>
            </w:pPr>
            <w:r w:rsidRPr="008D1096">
              <w:rPr>
                <w:b/>
              </w:rPr>
              <w:t>001</w:t>
            </w:r>
          </w:p>
        </w:tc>
        <w:tc>
          <w:tcPr>
            <w:tcW w:w="6931" w:type="dxa"/>
          </w:tcPr>
          <w:p w:rsidR="00352C5A" w:rsidRPr="008D1096" w:rsidRDefault="002A50EE" w:rsidP="00352C5A">
            <w:r w:rsidRPr="008D1096">
              <w:t>Il sito deve essere adatto per qualsiasi dispositivo</w:t>
            </w:r>
          </w:p>
        </w:tc>
      </w:tr>
      <w:tr w:rsidR="00352C5A" w:rsidRPr="008D1096" w:rsidTr="002A50EE">
        <w:tc>
          <w:tcPr>
            <w:tcW w:w="1766" w:type="dxa"/>
          </w:tcPr>
          <w:p w:rsidR="00352C5A" w:rsidRPr="008D1096" w:rsidRDefault="002A50EE" w:rsidP="00352C5A">
            <w:pPr>
              <w:rPr>
                <w:b/>
              </w:rPr>
            </w:pPr>
            <w:r w:rsidRPr="008D1096">
              <w:rPr>
                <w:b/>
              </w:rPr>
              <w:t>002</w:t>
            </w:r>
          </w:p>
        </w:tc>
        <w:tc>
          <w:tcPr>
            <w:tcW w:w="6931" w:type="dxa"/>
          </w:tcPr>
          <w:p w:rsidR="00352C5A" w:rsidRPr="008D1096" w:rsidRDefault="002A50EE" w:rsidP="00352C5A">
            <w:r w:rsidRPr="008D1096">
              <w:t>Deve esserci una guida utente</w:t>
            </w:r>
          </w:p>
        </w:tc>
      </w:tr>
      <w:tr w:rsidR="002A50EE" w:rsidRPr="008D1096" w:rsidTr="00813FE2">
        <w:tc>
          <w:tcPr>
            <w:tcW w:w="1766" w:type="dxa"/>
          </w:tcPr>
          <w:p w:rsidR="002A50EE" w:rsidRPr="008D1096" w:rsidRDefault="002A50EE" w:rsidP="00352C5A">
            <w:pPr>
              <w:rPr>
                <w:b/>
              </w:rPr>
            </w:pPr>
            <w:r w:rsidRPr="008D1096">
              <w:rPr>
                <w:b/>
              </w:rPr>
              <w:t>003</w:t>
            </w:r>
          </w:p>
        </w:tc>
        <w:tc>
          <w:tcPr>
            <w:tcW w:w="6931" w:type="dxa"/>
          </w:tcPr>
          <w:p w:rsidR="002A50EE" w:rsidRPr="008D1096" w:rsidRDefault="002A50EE" w:rsidP="00352C5A">
            <w:r w:rsidRPr="008D1096">
              <w:t>Il sito dovrà essere indipendente</w:t>
            </w:r>
          </w:p>
        </w:tc>
      </w:tr>
      <w:tr w:rsidR="002A50EE" w:rsidRPr="008D1096" w:rsidTr="00F25BBB">
        <w:tc>
          <w:tcPr>
            <w:tcW w:w="1766" w:type="dxa"/>
          </w:tcPr>
          <w:p w:rsidR="002A50EE" w:rsidRPr="008D1096" w:rsidRDefault="002A50EE" w:rsidP="00352C5A">
            <w:pPr>
              <w:rPr>
                <w:b/>
              </w:rPr>
            </w:pPr>
            <w:r w:rsidRPr="008D1096">
              <w:rPr>
                <w:b/>
              </w:rPr>
              <w:t>004</w:t>
            </w:r>
          </w:p>
        </w:tc>
        <w:tc>
          <w:tcPr>
            <w:tcW w:w="6931" w:type="dxa"/>
          </w:tcPr>
          <w:p w:rsidR="002A50EE" w:rsidRPr="008D1096" w:rsidRDefault="002A50EE" w:rsidP="00352C5A">
            <w:r w:rsidRPr="008D1096">
              <w:t xml:space="preserve">L’interfaccia e i colori di sfondo dovranno essere adatti a qualsiasi utente </w:t>
            </w:r>
          </w:p>
        </w:tc>
      </w:tr>
    </w:tbl>
    <w:p w:rsidR="00352C5A" w:rsidRPr="008D1096" w:rsidRDefault="00352C5A" w:rsidP="00352C5A">
      <w:pPr>
        <w:spacing w:after="0"/>
        <w:ind w:left="360"/>
        <w:rPr>
          <w:b/>
        </w:rPr>
      </w:pPr>
    </w:p>
    <w:tbl>
      <w:tblPr>
        <w:tblStyle w:val="Grigliatabella"/>
        <w:tblW w:w="0" w:type="auto"/>
        <w:tblInd w:w="365" w:type="dxa"/>
        <w:tblLook w:val="04A0" w:firstRow="1" w:lastRow="0" w:firstColumn="1" w:lastColumn="0" w:noHBand="0" w:noVBand="1"/>
      </w:tblPr>
      <w:tblGrid>
        <w:gridCol w:w="1766"/>
        <w:gridCol w:w="6931"/>
      </w:tblGrid>
      <w:tr w:rsidR="002A50EE" w:rsidRPr="008D1096" w:rsidTr="00745ED3">
        <w:trPr>
          <w:trHeight w:val="424"/>
        </w:trPr>
        <w:tc>
          <w:tcPr>
            <w:tcW w:w="8697" w:type="dxa"/>
            <w:gridSpan w:val="2"/>
          </w:tcPr>
          <w:p w:rsidR="002A50EE" w:rsidRPr="008D1096" w:rsidRDefault="002A50EE" w:rsidP="00745ED3">
            <w:pPr>
              <w:jc w:val="center"/>
              <w:rPr>
                <w:b/>
              </w:rPr>
            </w:pPr>
            <w:r w:rsidRPr="008D1096">
              <w:rPr>
                <w:b/>
              </w:rPr>
              <w:t>ID: REQ-002</w:t>
            </w:r>
          </w:p>
        </w:tc>
      </w:tr>
      <w:tr w:rsidR="002A50EE" w:rsidRPr="008D1096" w:rsidTr="00745ED3">
        <w:tc>
          <w:tcPr>
            <w:tcW w:w="1766" w:type="dxa"/>
          </w:tcPr>
          <w:p w:rsidR="002A50EE" w:rsidRPr="008D1096" w:rsidRDefault="002A50EE" w:rsidP="00745ED3">
            <w:pPr>
              <w:rPr>
                <w:b/>
              </w:rPr>
            </w:pPr>
            <w:r w:rsidRPr="008D1096">
              <w:rPr>
                <w:b/>
              </w:rPr>
              <w:t>Nome</w:t>
            </w:r>
          </w:p>
        </w:tc>
        <w:tc>
          <w:tcPr>
            <w:tcW w:w="6931" w:type="dxa"/>
          </w:tcPr>
          <w:p w:rsidR="002A50EE" w:rsidRPr="008D1096" w:rsidRDefault="002A50EE" w:rsidP="00745ED3">
            <w:r w:rsidRPr="008D1096">
              <w:t>Dovranno essere presenti dei QR Code per ogni piano</w:t>
            </w:r>
          </w:p>
        </w:tc>
      </w:tr>
      <w:tr w:rsidR="002A50EE" w:rsidRPr="008D1096" w:rsidTr="00745ED3">
        <w:tc>
          <w:tcPr>
            <w:tcW w:w="1766" w:type="dxa"/>
          </w:tcPr>
          <w:p w:rsidR="002A50EE" w:rsidRPr="008D1096" w:rsidRDefault="002A50EE" w:rsidP="00745ED3">
            <w:pPr>
              <w:rPr>
                <w:b/>
              </w:rPr>
            </w:pPr>
            <w:r w:rsidRPr="008D1096">
              <w:rPr>
                <w:b/>
              </w:rPr>
              <w:t>Priorità</w:t>
            </w:r>
          </w:p>
        </w:tc>
        <w:tc>
          <w:tcPr>
            <w:tcW w:w="6931" w:type="dxa"/>
          </w:tcPr>
          <w:p w:rsidR="002A50EE" w:rsidRPr="008D1096" w:rsidRDefault="00996D84" w:rsidP="00745ED3">
            <w:r w:rsidRPr="008D1096">
              <w:t>2</w:t>
            </w:r>
          </w:p>
        </w:tc>
      </w:tr>
      <w:tr w:rsidR="002A50EE" w:rsidRPr="008D1096" w:rsidTr="00745ED3">
        <w:tc>
          <w:tcPr>
            <w:tcW w:w="1766" w:type="dxa"/>
          </w:tcPr>
          <w:p w:rsidR="002A50EE" w:rsidRPr="008D1096" w:rsidRDefault="002A50EE" w:rsidP="00745ED3">
            <w:pPr>
              <w:rPr>
                <w:b/>
              </w:rPr>
            </w:pPr>
            <w:r w:rsidRPr="008D1096">
              <w:rPr>
                <w:b/>
              </w:rPr>
              <w:t>Versione</w:t>
            </w:r>
          </w:p>
        </w:tc>
        <w:tc>
          <w:tcPr>
            <w:tcW w:w="6931" w:type="dxa"/>
          </w:tcPr>
          <w:p w:rsidR="002A50EE" w:rsidRPr="008D1096" w:rsidRDefault="002A50EE" w:rsidP="00745ED3">
            <w:r w:rsidRPr="008D1096">
              <w:t>1.0</w:t>
            </w:r>
          </w:p>
        </w:tc>
      </w:tr>
      <w:tr w:rsidR="002A50EE" w:rsidRPr="008D1096" w:rsidTr="00745ED3">
        <w:tc>
          <w:tcPr>
            <w:tcW w:w="1766" w:type="dxa"/>
          </w:tcPr>
          <w:p w:rsidR="002A50EE" w:rsidRPr="008D1096" w:rsidRDefault="002A50EE" w:rsidP="00745ED3">
            <w:pPr>
              <w:rPr>
                <w:b/>
              </w:rPr>
            </w:pPr>
            <w:r w:rsidRPr="008D1096">
              <w:rPr>
                <w:b/>
              </w:rPr>
              <w:t>Categoria</w:t>
            </w:r>
          </w:p>
        </w:tc>
        <w:tc>
          <w:tcPr>
            <w:tcW w:w="6931" w:type="dxa"/>
          </w:tcPr>
          <w:p w:rsidR="002A50EE" w:rsidRPr="008D1096" w:rsidRDefault="00996D84" w:rsidP="00745ED3">
            <w:r w:rsidRPr="008D1096">
              <w:t>Sistema</w:t>
            </w:r>
          </w:p>
        </w:tc>
      </w:tr>
      <w:tr w:rsidR="002A50EE" w:rsidRPr="008D1096" w:rsidTr="00745ED3">
        <w:tc>
          <w:tcPr>
            <w:tcW w:w="8697" w:type="dxa"/>
            <w:gridSpan w:val="2"/>
          </w:tcPr>
          <w:p w:rsidR="002A50EE" w:rsidRPr="008D1096" w:rsidRDefault="002A50EE" w:rsidP="00745ED3">
            <w:pPr>
              <w:jc w:val="center"/>
              <w:rPr>
                <w:b/>
              </w:rPr>
            </w:pPr>
            <w:r w:rsidRPr="008D1096">
              <w:rPr>
                <w:b/>
              </w:rPr>
              <w:t>Sotto Requisiti</w:t>
            </w:r>
          </w:p>
        </w:tc>
      </w:tr>
      <w:tr w:rsidR="002A50EE" w:rsidRPr="008D1096" w:rsidTr="00745ED3">
        <w:tc>
          <w:tcPr>
            <w:tcW w:w="1766" w:type="dxa"/>
          </w:tcPr>
          <w:p w:rsidR="002A50EE" w:rsidRPr="008D1096" w:rsidRDefault="002A50EE" w:rsidP="00745ED3">
            <w:pPr>
              <w:rPr>
                <w:b/>
              </w:rPr>
            </w:pPr>
            <w:r w:rsidRPr="008D1096">
              <w:rPr>
                <w:b/>
              </w:rPr>
              <w:t>001</w:t>
            </w:r>
          </w:p>
        </w:tc>
        <w:tc>
          <w:tcPr>
            <w:tcW w:w="6931" w:type="dxa"/>
          </w:tcPr>
          <w:p w:rsidR="002A50EE" w:rsidRPr="008D1096" w:rsidRDefault="00996D84" w:rsidP="00745ED3">
            <w:r w:rsidRPr="008D1096">
              <w:t>Ogni QR Code corrisponde ad un colore per identificare il piano attuale</w:t>
            </w:r>
          </w:p>
        </w:tc>
      </w:tr>
      <w:tr w:rsidR="002A50EE" w:rsidRPr="008D1096" w:rsidTr="00745ED3">
        <w:tc>
          <w:tcPr>
            <w:tcW w:w="1766" w:type="dxa"/>
          </w:tcPr>
          <w:p w:rsidR="002A50EE" w:rsidRPr="008D1096" w:rsidRDefault="002A50EE" w:rsidP="00745ED3">
            <w:pPr>
              <w:rPr>
                <w:b/>
              </w:rPr>
            </w:pPr>
            <w:r w:rsidRPr="008D1096">
              <w:rPr>
                <w:b/>
              </w:rPr>
              <w:t>002</w:t>
            </w:r>
          </w:p>
        </w:tc>
        <w:tc>
          <w:tcPr>
            <w:tcW w:w="6931" w:type="dxa"/>
          </w:tcPr>
          <w:p w:rsidR="002A50EE" w:rsidRPr="008D1096" w:rsidRDefault="00996D84" w:rsidP="00745ED3">
            <w:r w:rsidRPr="008D1096">
              <w:t>Ogni QR Code dovrà portare direttamente al nostro sito web</w:t>
            </w:r>
          </w:p>
        </w:tc>
      </w:tr>
    </w:tbl>
    <w:p w:rsidR="00352C5A" w:rsidRPr="008D1096" w:rsidRDefault="00352C5A"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REQ-003</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Ogni aula dovrà avere un pattern univoco per essere riconosciuta</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2</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Il pattern non dovrà avere delle forme complesse</w:t>
            </w:r>
          </w:p>
        </w:tc>
      </w:tr>
    </w:tbl>
    <w:p w:rsidR="00996D84" w:rsidRPr="008D1096" w:rsidRDefault="00996D84" w:rsidP="00DD562F">
      <w:pPr>
        <w:spacing w:after="0"/>
        <w:ind w:left="360"/>
      </w:pPr>
    </w:p>
    <w:p w:rsidR="008D1096" w:rsidRPr="008D1096" w:rsidRDefault="008D1096" w:rsidP="00DD562F">
      <w:pPr>
        <w:spacing w:after="0"/>
        <w:ind w:left="360"/>
      </w:pPr>
    </w:p>
    <w:p w:rsidR="00996D84" w:rsidRPr="008D1096" w:rsidRDefault="00996D84" w:rsidP="00DD562F">
      <w:pPr>
        <w:spacing w:after="0"/>
        <w:ind w:left="360"/>
      </w:pPr>
    </w:p>
    <w:tbl>
      <w:tblPr>
        <w:tblStyle w:val="Grigliatabella"/>
        <w:tblW w:w="0" w:type="auto"/>
        <w:tblInd w:w="365" w:type="dxa"/>
        <w:tblLook w:val="04A0" w:firstRow="1" w:lastRow="0" w:firstColumn="1" w:lastColumn="0" w:noHBand="0" w:noVBand="1"/>
      </w:tblPr>
      <w:tblGrid>
        <w:gridCol w:w="1766"/>
        <w:gridCol w:w="6931"/>
      </w:tblGrid>
      <w:tr w:rsidR="00996D84" w:rsidRPr="008D1096" w:rsidTr="00745ED3">
        <w:trPr>
          <w:trHeight w:val="424"/>
        </w:trPr>
        <w:tc>
          <w:tcPr>
            <w:tcW w:w="8697" w:type="dxa"/>
            <w:gridSpan w:val="2"/>
          </w:tcPr>
          <w:p w:rsidR="00996D84" w:rsidRPr="008D1096" w:rsidRDefault="00996D84" w:rsidP="00996D84">
            <w:pPr>
              <w:jc w:val="center"/>
              <w:rPr>
                <w:b/>
              </w:rPr>
            </w:pPr>
            <w:r w:rsidRPr="008D1096">
              <w:rPr>
                <w:b/>
              </w:rPr>
              <w:t>ID: REQ-004</w:t>
            </w:r>
          </w:p>
        </w:tc>
      </w:tr>
      <w:tr w:rsidR="00996D84" w:rsidRPr="008D1096" w:rsidTr="00745ED3">
        <w:tc>
          <w:tcPr>
            <w:tcW w:w="1766" w:type="dxa"/>
          </w:tcPr>
          <w:p w:rsidR="00996D84" w:rsidRPr="008D1096" w:rsidRDefault="00996D84" w:rsidP="00745ED3">
            <w:pPr>
              <w:rPr>
                <w:b/>
              </w:rPr>
            </w:pPr>
            <w:r w:rsidRPr="008D1096">
              <w:rPr>
                <w:b/>
              </w:rPr>
              <w:t>Nome</w:t>
            </w:r>
          </w:p>
        </w:tc>
        <w:tc>
          <w:tcPr>
            <w:tcW w:w="6931" w:type="dxa"/>
          </w:tcPr>
          <w:p w:rsidR="00996D84" w:rsidRPr="008D1096" w:rsidRDefault="00996D84" w:rsidP="00745ED3">
            <w:r w:rsidRPr="008D1096">
              <w:t>L’applicativo dovrà avere la funzione di lettura dei pattern</w:t>
            </w:r>
          </w:p>
        </w:tc>
      </w:tr>
      <w:tr w:rsidR="00996D84" w:rsidRPr="008D1096" w:rsidTr="00745ED3">
        <w:tc>
          <w:tcPr>
            <w:tcW w:w="1766" w:type="dxa"/>
          </w:tcPr>
          <w:p w:rsidR="00996D84" w:rsidRPr="008D1096" w:rsidRDefault="00996D84" w:rsidP="00745ED3">
            <w:pPr>
              <w:rPr>
                <w:b/>
              </w:rPr>
            </w:pPr>
            <w:r w:rsidRPr="008D1096">
              <w:rPr>
                <w:b/>
              </w:rPr>
              <w:t>Priorità</w:t>
            </w:r>
          </w:p>
        </w:tc>
        <w:tc>
          <w:tcPr>
            <w:tcW w:w="6931" w:type="dxa"/>
          </w:tcPr>
          <w:p w:rsidR="00996D84" w:rsidRPr="008D1096" w:rsidRDefault="00996D84" w:rsidP="00745ED3">
            <w:r w:rsidRPr="008D1096">
              <w:t>1</w:t>
            </w:r>
          </w:p>
        </w:tc>
      </w:tr>
      <w:tr w:rsidR="00996D84" w:rsidRPr="008D1096" w:rsidTr="00745ED3">
        <w:tc>
          <w:tcPr>
            <w:tcW w:w="1766" w:type="dxa"/>
          </w:tcPr>
          <w:p w:rsidR="00996D84" w:rsidRPr="008D1096" w:rsidRDefault="00996D84" w:rsidP="00745ED3">
            <w:pPr>
              <w:rPr>
                <w:b/>
              </w:rPr>
            </w:pPr>
            <w:r w:rsidRPr="008D1096">
              <w:rPr>
                <w:b/>
              </w:rPr>
              <w:t>Versione</w:t>
            </w:r>
          </w:p>
        </w:tc>
        <w:tc>
          <w:tcPr>
            <w:tcW w:w="6931" w:type="dxa"/>
          </w:tcPr>
          <w:p w:rsidR="00996D84" w:rsidRPr="008D1096" w:rsidRDefault="00996D84" w:rsidP="00745ED3">
            <w:r w:rsidRPr="008D1096">
              <w:t>1.0</w:t>
            </w:r>
          </w:p>
        </w:tc>
      </w:tr>
      <w:tr w:rsidR="00996D84" w:rsidRPr="008D1096" w:rsidTr="00745ED3">
        <w:tc>
          <w:tcPr>
            <w:tcW w:w="1766" w:type="dxa"/>
          </w:tcPr>
          <w:p w:rsidR="00996D84" w:rsidRPr="008D1096" w:rsidRDefault="00996D84" w:rsidP="00745ED3">
            <w:pPr>
              <w:rPr>
                <w:b/>
              </w:rPr>
            </w:pPr>
            <w:r w:rsidRPr="008D1096">
              <w:rPr>
                <w:b/>
              </w:rPr>
              <w:t>Categoria</w:t>
            </w:r>
          </w:p>
        </w:tc>
        <w:tc>
          <w:tcPr>
            <w:tcW w:w="6931" w:type="dxa"/>
          </w:tcPr>
          <w:p w:rsidR="00996D84" w:rsidRPr="008D1096" w:rsidRDefault="00996D84" w:rsidP="00745ED3">
            <w:r w:rsidRPr="008D1096">
              <w:t>Sistema e Linguaggio</w:t>
            </w:r>
          </w:p>
        </w:tc>
      </w:tr>
      <w:tr w:rsidR="00996D84" w:rsidRPr="008D1096" w:rsidTr="00745ED3">
        <w:tc>
          <w:tcPr>
            <w:tcW w:w="8697" w:type="dxa"/>
            <w:gridSpan w:val="2"/>
          </w:tcPr>
          <w:p w:rsidR="00996D84" w:rsidRPr="008D1096" w:rsidRDefault="00996D84" w:rsidP="00745ED3">
            <w:pPr>
              <w:jc w:val="center"/>
              <w:rPr>
                <w:b/>
              </w:rPr>
            </w:pPr>
            <w:r w:rsidRPr="008D1096">
              <w:rPr>
                <w:b/>
              </w:rPr>
              <w:t>Sotto Requisiti</w:t>
            </w:r>
          </w:p>
        </w:tc>
      </w:tr>
      <w:tr w:rsidR="00996D84" w:rsidRPr="008D1096" w:rsidTr="00745ED3">
        <w:tc>
          <w:tcPr>
            <w:tcW w:w="1766" w:type="dxa"/>
          </w:tcPr>
          <w:p w:rsidR="00996D84" w:rsidRPr="008D1096" w:rsidRDefault="00996D84" w:rsidP="00745ED3">
            <w:pPr>
              <w:rPr>
                <w:b/>
              </w:rPr>
            </w:pPr>
            <w:r w:rsidRPr="008D1096">
              <w:rPr>
                <w:b/>
              </w:rPr>
              <w:t>001</w:t>
            </w:r>
          </w:p>
        </w:tc>
        <w:tc>
          <w:tcPr>
            <w:tcW w:w="6931" w:type="dxa"/>
          </w:tcPr>
          <w:p w:rsidR="00996D84" w:rsidRPr="008D1096" w:rsidRDefault="00996D84" w:rsidP="00745ED3">
            <w:r w:rsidRPr="008D1096">
              <w:t>Lo scanner dovrà essere eseguito attraverso la fotocamera del dispositivo</w:t>
            </w:r>
          </w:p>
        </w:tc>
      </w:tr>
      <w:tr w:rsidR="00996D84" w:rsidRPr="008D1096" w:rsidTr="00745ED3">
        <w:tc>
          <w:tcPr>
            <w:tcW w:w="1766" w:type="dxa"/>
          </w:tcPr>
          <w:p w:rsidR="00996D84" w:rsidRPr="008D1096" w:rsidRDefault="00996D84" w:rsidP="00745ED3">
            <w:pPr>
              <w:rPr>
                <w:b/>
              </w:rPr>
            </w:pPr>
            <w:r w:rsidRPr="008D1096">
              <w:rPr>
                <w:b/>
              </w:rPr>
              <w:t>002</w:t>
            </w:r>
          </w:p>
        </w:tc>
        <w:tc>
          <w:tcPr>
            <w:tcW w:w="6931" w:type="dxa"/>
          </w:tcPr>
          <w:p w:rsidR="00996D84" w:rsidRPr="008D1096" w:rsidRDefault="00996D84" w:rsidP="00745ED3">
            <w:r w:rsidRPr="008D1096">
              <w:t>Dovrà essere in grado di riconoscere tutti i pattern assegnati alle aule</w:t>
            </w:r>
          </w:p>
        </w:tc>
      </w:tr>
      <w:tr w:rsidR="00996D84" w:rsidRPr="008D1096" w:rsidTr="00745ED3">
        <w:tc>
          <w:tcPr>
            <w:tcW w:w="1766" w:type="dxa"/>
          </w:tcPr>
          <w:p w:rsidR="00996D84" w:rsidRPr="008D1096" w:rsidRDefault="00996D84" w:rsidP="00745ED3">
            <w:pPr>
              <w:rPr>
                <w:b/>
              </w:rPr>
            </w:pPr>
            <w:r w:rsidRPr="008D1096">
              <w:rPr>
                <w:b/>
              </w:rPr>
              <w:lastRenderedPageBreak/>
              <w:t>003</w:t>
            </w:r>
          </w:p>
        </w:tc>
        <w:tc>
          <w:tcPr>
            <w:tcW w:w="6931" w:type="dxa"/>
          </w:tcPr>
          <w:p w:rsidR="00996D84" w:rsidRPr="008D1096" w:rsidRDefault="00996D84" w:rsidP="00996D84">
            <w:r w:rsidRPr="008D1096">
              <w:t>Una volta proiettato il risultato dovrà essere possibile cliccare sul popup per mostrare delle informazioni in più riguardanti l’orario</w:t>
            </w:r>
          </w:p>
        </w:tc>
      </w:tr>
      <w:tr w:rsidR="00996D84" w:rsidRPr="008D1096" w:rsidTr="00745ED3">
        <w:tc>
          <w:tcPr>
            <w:tcW w:w="1766" w:type="dxa"/>
          </w:tcPr>
          <w:p w:rsidR="00996D84" w:rsidRPr="008D1096" w:rsidRDefault="00996D84" w:rsidP="00745ED3">
            <w:pPr>
              <w:rPr>
                <w:b/>
              </w:rPr>
            </w:pPr>
            <w:r w:rsidRPr="008D1096">
              <w:rPr>
                <w:b/>
              </w:rPr>
              <w:t>004</w:t>
            </w:r>
          </w:p>
        </w:tc>
        <w:tc>
          <w:tcPr>
            <w:tcW w:w="6931" w:type="dxa"/>
          </w:tcPr>
          <w:p w:rsidR="00996D84" w:rsidRPr="008D1096" w:rsidRDefault="00996D84" w:rsidP="00745ED3">
            <w:r w:rsidRPr="008D1096">
              <w:t xml:space="preserve">L’interfaccia e i colori di sfondo dovranno essere adatti a qualsiasi utente </w:t>
            </w:r>
          </w:p>
        </w:tc>
      </w:tr>
    </w:tbl>
    <w:p w:rsidR="00996D84" w:rsidRPr="008D1096" w:rsidRDefault="00996D84" w:rsidP="00DD562F">
      <w:pPr>
        <w:spacing w:after="0"/>
        <w:ind w:left="360"/>
      </w:pPr>
    </w:p>
    <w:p w:rsidR="004B6117" w:rsidRPr="008D1096" w:rsidRDefault="004B6117"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4B6117" w:rsidRPr="008D1096" w:rsidTr="00745ED3">
        <w:trPr>
          <w:trHeight w:val="424"/>
        </w:trPr>
        <w:tc>
          <w:tcPr>
            <w:tcW w:w="8697" w:type="dxa"/>
            <w:gridSpan w:val="2"/>
          </w:tcPr>
          <w:p w:rsidR="004B6117" w:rsidRPr="008D1096" w:rsidRDefault="004B6117" w:rsidP="004B6117">
            <w:pPr>
              <w:jc w:val="center"/>
              <w:rPr>
                <w:b/>
              </w:rPr>
            </w:pPr>
            <w:r w:rsidRPr="008D1096">
              <w:rPr>
                <w:b/>
              </w:rPr>
              <w:t>ID: REQ-005</w:t>
            </w:r>
          </w:p>
        </w:tc>
      </w:tr>
      <w:tr w:rsidR="004B6117" w:rsidRPr="008D1096" w:rsidTr="00745ED3">
        <w:tc>
          <w:tcPr>
            <w:tcW w:w="1766" w:type="dxa"/>
          </w:tcPr>
          <w:p w:rsidR="004B6117" w:rsidRPr="008D1096" w:rsidRDefault="004B6117" w:rsidP="00745ED3">
            <w:pPr>
              <w:rPr>
                <w:b/>
              </w:rPr>
            </w:pPr>
            <w:r w:rsidRPr="008D1096">
              <w:rPr>
                <w:b/>
              </w:rPr>
              <w:t>Nome</w:t>
            </w:r>
          </w:p>
        </w:tc>
        <w:tc>
          <w:tcPr>
            <w:tcW w:w="6931" w:type="dxa"/>
          </w:tcPr>
          <w:p w:rsidR="004B6117" w:rsidRPr="008D1096" w:rsidRDefault="004B6117" w:rsidP="00745ED3">
            <w:r w:rsidRPr="008D1096">
              <w:t>L’applicativo dovrà mostrare gli orari in AR</w:t>
            </w:r>
          </w:p>
        </w:tc>
      </w:tr>
      <w:tr w:rsidR="004B6117" w:rsidRPr="008D1096" w:rsidTr="00745ED3">
        <w:tc>
          <w:tcPr>
            <w:tcW w:w="1766" w:type="dxa"/>
          </w:tcPr>
          <w:p w:rsidR="004B6117" w:rsidRPr="008D1096" w:rsidRDefault="004B6117" w:rsidP="00745ED3">
            <w:pPr>
              <w:rPr>
                <w:b/>
              </w:rPr>
            </w:pPr>
            <w:r w:rsidRPr="008D1096">
              <w:rPr>
                <w:b/>
              </w:rPr>
              <w:t>Priorità</w:t>
            </w:r>
          </w:p>
        </w:tc>
        <w:tc>
          <w:tcPr>
            <w:tcW w:w="6931" w:type="dxa"/>
          </w:tcPr>
          <w:p w:rsidR="004B6117" w:rsidRPr="008D1096" w:rsidRDefault="004B6117" w:rsidP="00745ED3">
            <w:r w:rsidRPr="008D1096">
              <w:t>1</w:t>
            </w:r>
          </w:p>
        </w:tc>
      </w:tr>
      <w:tr w:rsidR="004B6117" w:rsidRPr="008D1096" w:rsidTr="00745ED3">
        <w:tc>
          <w:tcPr>
            <w:tcW w:w="1766" w:type="dxa"/>
          </w:tcPr>
          <w:p w:rsidR="004B6117" w:rsidRPr="008D1096" w:rsidRDefault="004B6117" w:rsidP="00745ED3">
            <w:pPr>
              <w:rPr>
                <w:b/>
              </w:rPr>
            </w:pPr>
            <w:r w:rsidRPr="008D1096">
              <w:rPr>
                <w:b/>
              </w:rPr>
              <w:t>Versione</w:t>
            </w:r>
          </w:p>
        </w:tc>
        <w:tc>
          <w:tcPr>
            <w:tcW w:w="6931" w:type="dxa"/>
          </w:tcPr>
          <w:p w:rsidR="004B6117" w:rsidRPr="008D1096" w:rsidRDefault="004B6117" w:rsidP="00745ED3">
            <w:r w:rsidRPr="008D1096">
              <w:t>1.0</w:t>
            </w:r>
          </w:p>
        </w:tc>
      </w:tr>
      <w:tr w:rsidR="004B6117" w:rsidRPr="008D1096" w:rsidTr="00745ED3">
        <w:tc>
          <w:tcPr>
            <w:tcW w:w="1766" w:type="dxa"/>
          </w:tcPr>
          <w:p w:rsidR="004B6117" w:rsidRPr="008D1096" w:rsidRDefault="004B6117" w:rsidP="00745ED3">
            <w:pPr>
              <w:rPr>
                <w:b/>
              </w:rPr>
            </w:pPr>
            <w:r w:rsidRPr="008D1096">
              <w:rPr>
                <w:b/>
              </w:rPr>
              <w:t>Categoria</w:t>
            </w:r>
          </w:p>
        </w:tc>
        <w:tc>
          <w:tcPr>
            <w:tcW w:w="6931" w:type="dxa"/>
          </w:tcPr>
          <w:p w:rsidR="004B6117" w:rsidRPr="008D1096" w:rsidRDefault="004B6117" w:rsidP="00745ED3">
            <w:r w:rsidRPr="008D1096">
              <w:t>Linguaggio</w:t>
            </w:r>
          </w:p>
        </w:tc>
      </w:tr>
      <w:tr w:rsidR="004B6117" w:rsidRPr="008D1096" w:rsidTr="00745ED3">
        <w:tc>
          <w:tcPr>
            <w:tcW w:w="8697" w:type="dxa"/>
            <w:gridSpan w:val="2"/>
          </w:tcPr>
          <w:p w:rsidR="004B6117" w:rsidRPr="008D1096" w:rsidRDefault="004B6117" w:rsidP="00745ED3">
            <w:pPr>
              <w:jc w:val="center"/>
              <w:rPr>
                <w:b/>
              </w:rPr>
            </w:pPr>
            <w:r w:rsidRPr="008D1096">
              <w:rPr>
                <w:b/>
              </w:rPr>
              <w:t>Sotto Requisiti</w:t>
            </w:r>
          </w:p>
        </w:tc>
      </w:tr>
      <w:tr w:rsidR="004B6117" w:rsidRPr="008D1096" w:rsidTr="00745ED3">
        <w:tc>
          <w:tcPr>
            <w:tcW w:w="1766" w:type="dxa"/>
          </w:tcPr>
          <w:p w:rsidR="004B6117" w:rsidRPr="008D1096" w:rsidRDefault="004B6117" w:rsidP="00745ED3">
            <w:pPr>
              <w:rPr>
                <w:b/>
              </w:rPr>
            </w:pPr>
            <w:r w:rsidRPr="008D1096">
              <w:rPr>
                <w:b/>
              </w:rPr>
              <w:t>001</w:t>
            </w:r>
          </w:p>
        </w:tc>
        <w:tc>
          <w:tcPr>
            <w:tcW w:w="6931" w:type="dxa"/>
          </w:tcPr>
          <w:p w:rsidR="004B6117" w:rsidRPr="008D1096" w:rsidRDefault="004B6117" w:rsidP="00745ED3">
            <w:r w:rsidRPr="008D1096">
              <w:t>Bisogna creare un finestra popup uguale per tutte le aule</w:t>
            </w:r>
          </w:p>
        </w:tc>
      </w:tr>
      <w:tr w:rsidR="004B6117" w:rsidRPr="008D1096" w:rsidTr="00745ED3">
        <w:tc>
          <w:tcPr>
            <w:tcW w:w="1766" w:type="dxa"/>
          </w:tcPr>
          <w:p w:rsidR="004B6117" w:rsidRPr="008D1096" w:rsidRDefault="004B6117" w:rsidP="00745ED3">
            <w:pPr>
              <w:rPr>
                <w:b/>
              </w:rPr>
            </w:pPr>
            <w:r w:rsidRPr="008D1096">
              <w:rPr>
                <w:b/>
              </w:rPr>
              <w:t>002</w:t>
            </w:r>
          </w:p>
        </w:tc>
        <w:tc>
          <w:tcPr>
            <w:tcW w:w="6931" w:type="dxa"/>
          </w:tcPr>
          <w:p w:rsidR="004B6117" w:rsidRPr="008D1096" w:rsidRDefault="004B6117" w:rsidP="004B6117">
            <w:r w:rsidRPr="008D1096">
              <w:t>Dovrà essere possibile leggere il database e estrarre l’orario corrente</w:t>
            </w:r>
          </w:p>
        </w:tc>
      </w:tr>
      <w:tr w:rsidR="004B6117" w:rsidRPr="008D1096" w:rsidTr="00745ED3">
        <w:tc>
          <w:tcPr>
            <w:tcW w:w="1766" w:type="dxa"/>
          </w:tcPr>
          <w:p w:rsidR="004B6117" w:rsidRPr="008D1096" w:rsidRDefault="004B6117" w:rsidP="00745ED3">
            <w:pPr>
              <w:rPr>
                <w:b/>
              </w:rPr>
            </w:pPr>
            <w:r w:rsidRPr="008D1096">
              <w:rPr>
                <w:b/>
              </w:rPr>
              <w:t>003</w:t>
            </w:r>
          </w:p>
        </w:tc>
        <w:tc>
          <w:tcPr>
            <w:tcW w:w="6931" w:type="dxa"/>
          </w:tcPr>
          <w:p w:rsidR="004B6117" w:rsidRPr="008D1096" w:rsidRDefault="004B6117" w:rsidP="00745ED3">
            <w:r w:rsidRPr="008D1096">
              <w:t>Dovrà esserci la funzione “Maggiori informazioni”</w:t>
            </w:r>
          </w:p>
        </w:tc>
      </w:tr>
      <w:tr w:rsidR="004B6117" w:rsidRPr="008D1096" w:rsidTr="00745ED3">
        <w:tc>
          <w:tcPr>
            <w:tcW w:w="1766" w:type="dxa"/>
          </w:tcPr>
          <w:p w:rsidR="004B6117" w:rsidRPr="008D1096" w:rsidRDefault="004B6117" w:rsidP="00745ED3">
            <w:pPr>
              <w:rPr>
                <w:b/>
              </w:rPr>
            </w:pPr>
            <w:r w:rsidRPr="008D1096">
              <w:rPr>
                <w:b/>
              </w:rPr>
              <w:t>004</w:t>
            </w:r>
          </w:p>
        </w:tc>
        <w:tc>
          <w:tcPr>
            <w:tcW w:w="6931" w:type="dxa"/>
          </w:tcPr>
          <w:p w:rsidR="004B6117" w:rsidRPr="008D1096" w:rsidRDefault="004B6117" w:rsidP="00745ED3">
            <w:r w:rsidRPr="008D1096">
              <w:t>Bisogna mostrare gli orari da qualsiasi angolazione si legge il QR Code</w:t>
            </w:r>
          </w:p>
        </w:tc>
      </w:tr>
    </w:tbl>
    <w:p w:rsidR="004B6117" w:rsidRPr="008D1096" w:rsidRDefault="004B6117" w:rsidP="00195CC3">
      <w:pPr>
        <w:spacing w:after="0"/>
        <w:rPr>
          <w:b/>
          <w:color w:val="FF0000"/>
        </w:rPr>
      </w:pPr>
    </w:p>
    <w:p w:rsidR="00084C1A" w:rsidRPr="008D1096" w:rsidRDefault="00084C1A" w:rsidP="00195CC3">
      <w:pPr>
        <w:spacing w:after="0"/>
        <w:rPr>
          <w:b/>
          <w:color w:val="FF0000"/>
        </w:rPr>
      </w:pPr>
      <w:r w:rsidRPr="008D1096">
        <w:rPr>
          <w:b/>
          <w:color w:val="FF0000"/>
        </w:rPr>
        <w:t xml:space="preserve">    </w:t>
      </w: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084C1A">
            <w:pPr>
              <w:jc w:val="center"/>
              <w:rPr>
                <w:b/>
              </w:rPr>
            </w:pPr>
            <w:r w:rsidRPr="008D1096">
              <w:rPr>
                <w:b/>
              </w:rPr>
              <w:t>ID: REQ-006</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084C1A" w:rsidP="00745ED3">
            <w:r w:rsidRPr="008D1096">
              <w:t>L’applicativo dovrà avere un database con tutti gli orari</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 e Sistema</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084C1A" w:rsidP="00745ED3">
            <w:r w:rsidRPr="008D1096">
              <w:t>Il database dovrà essere aggiornato una volta ogni anno</w:t>
            </w:r>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084C1A" w:rsidP="00745ED3">
            <w:r w:rsidRPr="008D1096">
              <w:t>Il database deve contenere tutti i dati riguardanti gli orari</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084C1A" w:rsidP="00745ED3">
            <w:r w:rsidRPr="008D1096">
              <w:t>Il database dovrà essere sempre attivo durante i giorni lavorati</w:t>
            </w:r>
          </w:p>
        </w:tc>
      </w:tr>
      <w:tr w:rsidR="00084C1A" w:rsidRPr="008D1096" w:rsidTr="00745ED3">
        <w:tc>
          <w:tcPr>
            <w:tcW w:w="1766" w:type="dxa"/>
          </w:tcPr>
          <w:p w:rsidR="00084C1A" w:rsidRPr="008D1096" w:rsidRDefault="00084C1A" w:rsidP="00745ED3">
            <w:pPr>
              <w:rPr>
                <w:b/>
              </w:rPr>
            </w:pPr>
            <w:r w:rsidRPr="008D1096">
              <w:rPr>
                <w:b/>
              </w:rPr>
              <w:t>004</w:t>
            </w:r>
          </w:p>
        </w:tc>
        <w:tc>
          <w:tcPr>
            <w:tcW w:w="6931" w:type="dxa"/>
          </w:tcPr>
          <w:p w:rsidR="00084C1A" w:rsidRPr="008D1096" w:rsidRDefault="00084C1A" w:rsidP="00745ED3">
            <w:r w:rsidRPr="008D1096">
              <w:t xml:space="preserve">Il database sarà sviluppato il </w:t>
            </w:r>
            <w:proofErr w:type="spellStart"/>
            <w:r w:rsidRPr="008D1096">
              <w:t>MySQL</w:t>
            </w:r>
            <w:proofErr w:type="spellEnd"/>
            <w:r w:rsidRPr="008D1096">
              <w:t xml:space="preserve"> e </w:t>
            </w:r>
            <w:proofErr w:type="spellStart"/>
            <w:r w:rsidRPr="008D1096">
              <w:t>hostato</w:t>
            </w:r>
            <w:proofErr w:type="spellEnd"/>
            <w:r w:rsidRPr="008D1096">
              <w:t xml:space="preserve"> su un server</w:t>
            </w:r>
          </w:p>
        </w:tc>
      </w:tr>
    </w:tbl>
    <w:p w:rsidR="00084C1A" w:rsidRPr="008D1096" w:rsidRDefault="00084C1A" w:rsidP="00195CC3">
      <w:pPr>
        <w:spacing w:after="0"/>
        <w:rPr>
          <w:b/>
          <w:color w:val="FF0000"/>
        </w:rPr>
      </w:pPr>
    </w:p>
    <w:p w:rsidR="00084C1A" w:rsidRPr="008D1096" w:rsidRDefault="00084C1A" w:rsidP="00195CC3">
      <w:pPr>
        <w:spacing w:after="0"/>
        <w:rPr>
          <w:b/>
          <w:color w:val="FF0000"/>
        </w:rPr>
      </w:pPr>
    </w:p>
    <w:tbl>
      <w:tblPr>
        <w:tblStyle w:val="Grigliatabella"/>
        <w:tblW w:w="0" w:type="auto"/>
        <w:tblInd w:w="365" w:type="dxa"/>
        <w:tblLook w:val="04A0" w:firstRow="1" w:lastRow="0" w:firstColumn="1" w:lastColumn="0" w:noHBand="0" w:noVBand="1"/>
      </w:tblPr>
      <w:tblGrid>
        <w:gridCol w:w="1766"/>
        <w:gridCol w:w="6931"/>
      </w:tblGrid>
      <w:tr w:rsidR="00084C1A" w:rsidRPr="008D1096" w:rsidTr="00745ED3">
        <w:trPr>
          <w:trHeight w:val="424"/>
        </w:trPr>
        <w:tc>
          <w:tcPr>
            <w:tcW w:w="8697" w:type="dxa"/>
            <w:gridSpan w:val="2"/>
          </w:tcPr>
          <w:p w:rsidR="00084C1A" w:rsidRPr="008D1096" w:rsidRDefault="00084C1A" w:rsidP="00A8615D">
            <w:pPr>
              <w:jc w:val="center"/>
              <w:rPr>
                <w:b/>
              </w:rPr>
            </w:pPr>
            <w:r w:rsidRPr="008D1096">
              <w:rPr>
                <w:b/>
              </w:rPr>
              <w:t>ID: REQ-00</w:t>
            </w:r>
            <w:r w:rsidR="00A8615D" w:rsidRPr="008D1096">
              <w:rPr>
                <w:b/>
              </w:rPr>
              <w:t>7</w:t>
            </w:r>
          </w:p>
        </w:tc>
      </w:tr>
      <w:tr w:rsidR="00084C1A" w:rsidRPr="008D1096" w:rsidTr="00745ED3">
        <w:tc>
          <w:tcPr>
            <w:tcW w:w="1766" w:type="dxa"/>
          </w:tcPr>
          <w:p w:rsidR="00084C1A" w:rsidRPr="008D1096" w:rsidRDefault="00084C1A" w:rsidP="00745ED3">
            <w:pPr>
              <w:rPr>
                <w:b/>
              </w:rPr>
            </w:pPr>
            <w:r w:rsidRPr="008D1096">
              <w:rPr>
                <w:b/>
              </w:rPr>
              <w:t>Nome</w:t>
            </w:r>
          </w:p>
        </w:tc>
        <w:tc>
          <w:tcPr>
            <w:tcW w:w="6931" w:type="dxa"/>
          </w:tcPr>
          <w:p w:rsidR="00084C1A" w:rsidRPr="008D1096" w:rsidRDefault="00A8615D" w:rsidP="00745ED3">
            <w:r w:rsidRPr="008D1096">
              <w:t>Bisogna creare uno script in grado di estrarre i dati dal sito dell’orario</w:t>
            </w:r>
          </w:p>
        </w:tc>
      </w:tr>
      <w:tr w:rsidR="00084C1A" w:rsidRPr="008D1096" w:rsidTr="00745ED3">
        <w:tc>
          <w:tcPr>
            <w:tcW w:w="1766" w:type="dxa"/>
          </w:tcPr>
          <w:p w:rsidR="00084C1A" w:rsidRPr="008D1096" w:rsidRDefault="00084C1A" w:rsidP="00745ED3">
            <w:pPr>
              <w:rPr>
                <w:b/>
              </w:rPr>
            </w:pPr>
            <w:r w:rsidRPr="008D1096">
              <w:rPr>
                <w:b/>
              </w:rPr>
              <w:t>Priorità</w:t>
            </w:r>
          </w:p>
        </w:tc>
        <w:tc>
          <w:tcPr>
            <w:tcW w:w="6931" w:type="dxa"/>
          </w:tcPr>
          <w:p w:rsidR="00084C1A" w:rsidRPr="008D1096" w:rsidRDefault="00084C1A" w:rsidP="00745ED3">
            <w:r w:rsidRPr="008D1096">
              <w:t>1</w:t>
            </w:r>
          </w:p>
        </w:tc>
      </w:tr>
      <w:tr w:rsidR="00084C1A" w:rsidRPr="008D1096" w:rsidTr="00745ED3">
        <w:tc>
          <w:tcPr>
            <w:tcW w:w="1766" w:type="dxa"/>
          </w:tcPr>
          <w:p w:rsidR="00084C1A" w:rsidRPr="008D1096" w:rsidRDefault="00084C1A" w:rsidP="00745ED3">
            <w:pPr>
              <w:rPr>
                <w:b/>
              </w:rPr>
            </w:pPr>
            <w:r w:rsidRPr="008D1096">
              <w:rPr>
                <w:b/>
              </w:rPr>
              <w:t>Versione</w:t>
            </w:r>
          </w:p>
        </w:tc>
        <w:tc>
          <w:tcPr>
            <w:tcW w:w="6931" w:type="dxa"/>
          </w:tcPr>
          <w:p w:rsidR="00084C1A" w:rsidRPr="008D1096" w:rsidRDefault="00084C1A" w:rsidP="00745ED3">
            <w:r w:rsidRPr="008D1096">
              <w:t>1.0</w:t>
            </w:r>
          </w:p>
        </w:tc>
      </w:tr>
      <w:tr w:rsidR="00084C1A" w:rsidRPr="008D1096" w:rsidTr="00745ED3">
        <w:tc>
          <w:tcPr>
            <w:tcW w:w="1766" w:type="dxa"/>
          </w:tcPr>
          <w:p w:rsidR="00084C1A" w:rsidRPr="008D1096" w:rsidRDefault="00084C1A" w:rsidP="00745ED3">
            <w:pPr>
              <w:rPr>
                <w:b/>
              </w:rPr>
            </w:pPr>
            <w:r w:rsidRPr="008D1096">
              <w:rPr>
                <w:b/>
              </w:rPr>
              <w:t>Categoria</w:t>
            </w:r>
          </w:p>
        </w:tc>
        <w:tc>
          <w:tcPr>
            <w:tcW w:w="6931" w:type="dxa"/>
          </w:tcPr>
          <w:p w:rsidR="00084C1A" w:rsidRPr="008D1096" w:rsidRDefault="00084C1A" w:rsidP="00745ED3">
            <w:r w:rsidRPr="008D1096">
              <w:t>Linguaggio</w:t>
            </w:r>
          </w:p>
        </w:tc>
      </w:tr>
      <w:tr w:rsidR="00084C1A" w:rsidRPr="008D1096" w:rsidTr="00745ED3">
        <w:tc>
          <w:tcPr>
            <w:tcW w:w="8697" w:type="dxa"/>
            <w:gridSpan w:val="2"/>
          </w:tcPr>
          <w:p w:rsidR="00084C1A" w:rsidRPr="008D1096" w:rsidRDefault="00084C1A" w:rsidP="00745ED3">
            <w:pPr>
              <w:jc w:val="center"/>
              <w:rPr>
                <w:b/>
              </w:rPr>
            </w:pPr>
            <w:r w:rsidRPr="008D1096">
              <w:rPr>
                <w:b/>
              </w:rPr>
              <w:t>Sotto Requisiti</w:t>
            </w:r>
          </w:p>
        </w:tc>
      </w:tr>
      <w:tr w:rsidR="00084C1A" w:rsidRPr="008D1096" w:rsidTr="00745ED3">
        <w:tc>
          <w:tcPr>
            <w:tcW w:w="1766" w:type="dxa"/>
          </w:tcPr>
          <w:p w:rsidR="00084C1A" w:rsidRPr="008D1096" w:rsidRDefault="00084C1A" w:rsidP="00745ED3">
            <w:pPr>
              <w:rPr>
                <w:b/>
              </w:rPr>
            </w:pPr>
            <w:r w:rsidRPr="008D1096">
              <w:rPr>
                <w:b/>
              </w:rPr>
              <w:t>001</w:t>
            </w:r>
          </w:p>
        </w:tc>
        <w:tc>
          <w:tcPr>
            <w:tcW w:w="6931" w:type="dxa"/>
          </w:tcPr>
          <w:p w:rsidR="00084C1A" w:rsidRPr="008D1096" w:rsidRDefault="00A8615D" w:rsidP="00745ED3">
            <w:r w:rsidRPr="008D1096">
              <w:t xml:space="preserve">Lo script verrà sviluppato il </w:t>
            </w:r>
            <w:proofErr w:type="spellStart"/>
            <w:r w:rsidRPr="008D1096">
              <w:t>Python</w:t>
            </w:r>
            <w:proofErr w:type="spellEnd"/>
            <w:r w:rsidRPr="008D1096">
              <w:t xml:space="preserve"> e </w:t>
            </w:r>
            <w:proofErr w:type="spellStart"/>
            <w:r w:rsidRPr="008D1096">
              <w:t>Flasc</w:t>
            </w:r>
            <w:proofErr w:type="spellEnd"/>
          </w:p>
        </w:tc>
      </w:tr>
      <w:tr w:rsidR="00084C1A" w:rsidRPr="008D1096" w:rsidTr="00745ED3">
        <w:tc>
          <w:tcPr>
            <w:tcW w:w="1766" w:type="dxa"/>
          </w:tcPr>
          <w:p w:rsidR="00084C1A" w:rsidRPr="008D1096" w:rsidRDefault="00084C1A" w:rsidP="00745ED3">
            <w:pPr>
              <w:rPr>
                <w:b/>
              </w:rPr>
            </w:pPr>
            <w:r w:rsidRPr="008D1096">
              <w:rPr>
                <w:b/>
              </w:rPr>
              <w:t>002</w:t>
            </w:r>
          </w:p>
        </w:tc>
        <w:tc>
          <w:tcPr>
            <w:tcW w:w="6931" w:type="dxa"/>
          </w:tcPr>
          <w:p w:rsidR="00084C1A" w:rsidRPr="008D1096" w:rsidRDefault="00A8615D" w:rsidP="00745ED3">
            <w:r w:rsidRPr="008D1096">
              <w:t>Dovrà essere in grado di estrarre i dati e inserirli nel database</w:t>
            </w:r>
          </w:p>
        </w:tc>
      </w:tr>
      <w:tr w:rsidR="00084C1A" w:rsidRPr="008D1096" w:rsidTr="00745ED3">
        <w:tc>
          <w:tcPr>
            <w:tcW w:w="1766" w:type="dxa"/>
          </w:tcPr>
          <w:p w:rsidR="00084C1A" w:rsidRPr="008D1096" w:rsidRDefault="00084C1A" w:rsidP="00745ED3">
            <w:pPr>
              <w:rPr>
                <w:b/>
              </w:rPr>
            </w:pPr>
            <w:r w:rsidRPr="008D1096">
              <w:rPr>
                <w:b/>
              </w:rPr>
              <w:t>003</w:t>
            </w:r>
          </w:p>
        </w:tc>
        <w:tc>
          <w:tcPr>
            <w:tcW w:w="6931" w:type="dxa"/>
          </w:tcPr>
          <w:p w:rsidR="00084C1A" w:rsidRPr="008D1096" w:rsidRDefault="00A8615D" w:rsidP="00745ED3">
            <w:r w:rsidRPr="008D1096">
              <w:t xml:space="preserve">Dovrà essere eseguito una volta all’anno per aggiornare i dati </w:t>
            </w:r>
          </w:p>
        </w:tc>
      </w:tr>
    </w:tbl>
    <w:p w:rsidR="00084C1A" w:rsidRDefault="00084C1A" w:rsidP="00084C1A"/>
    <w:p w:rsidR="008D1096" w:rsidRDefault="008D1096" w:rsidP="00084C1A"/>
    <w:p w:rsidR="008D1096" w:rsidRDefault="008D1096" w:rsidP="00084C1A"/>
    <w:p w:rsidR="008D1096" w:rsidRDefault="008D1096" w:rsidP="00084C1A"/>
    <w:p w:rsidR="008D1096" w:rsidRPr="008D1096" w:rsidRDefault="008D1096" w:rsidP="00084C1A"/>
    <w:tbl>
      <w:tblPr>
        <w:tblStyle w:val="Grigliatabella"/>
        <w:tblW w:w="0" w:type="auto"/>
        <w:tblInd w:w="365" w:type="dxa"/>
        <w:tblLook w:val="04A0" w:firstRow="1" w:lastRow="0" w:firstColumn="1" w:lastColumn="0" w:noHBand="0" w:noVBand="1"/>
      </w:tblPr>
      <w:tblGrid>
        <w:gridCol w:w="1766"/>
        <w:gridCol w:w="6931"/>
      </w:tblGrid>
      <w:tr w:rsidR="00A8615D" w:rsidRPr="008D1096" w:rsidTr="00745ED3">
        <w:trPr>
          <w:trHeight w:val="424"/>
        </w:trPr>
        <w:tc>
          <w:tcPr>
            <w:tcW w:w="8697" w:type="dxa"/>
            <w:gridSpan w:val="2"/>
          </w:tcPr>
          <w:p w:rsidR="00A8615D" w:rsidRPr="008D1096" w:rsidRDefault="00A8615D" w:rsidP="00A8615D">
            <w:pPr>
              <w:jc w:val="center"/>
              <w:rPr>
                <w:b/>
              </w:rPr>
            </w:pPr>
            <w:r w:rsidRPr="008D1096">
              <w:rPr>
                <w:b/>
              </w:rPr>
              <w:lastRenderedPageBreak/>
              <w:t>ID: REQ-008</w:t>
            </w:r>
          </w:p>
        </w:tc>
      </w:tr>
      <w:tr w:rsidR="00A8615D" w:rsidRPr="008D1096" w:rsidTr="00745ED3">
        <w:tc>
          <w:tcPr>
            <w:tcW w:w="1766" w:type="dxa"/>
          </w:tcPr>
          <w:p w:rsidR="00A8615D" w:rsidRPr="008D1096" w:rsidRDefault="00A8615D" w:rsidP="00745ED3">
            <w:pPr>
              <w:rPr>
                <w:b/>
              </w:rPr>
            </w:pPr>
            <w:r w:rsidRPr="008D1096">
              <w:rPr>
                <w:b/>
              </w:rPr>
              <w:t>Nome</w:t>
            </w:r>
          </w:p>
        </w:tc>
        <w:tc>
          <w:tcPr>
            <w:tcW w:w="6931" w:type="dxa"/>
          </w:tcPr>
          <w:p w:rsidR="00A8615D" w:rsidRPr="008D1096" w:rsidRDefault="00A8615D" w:rsidP="00745ED3">
            <w:r w:rsidRPr="008D1096">
              <w:t>L’applicativo dovrà avere un sistema per ricercare le aule</w:t>
            </w:r>
          </w:p>
        </w:tc>
      </w:tr>
      <w:tr w:rsidR="00A8615D" w:rsidRPr="008D1096" w:rsidTr="00745ED3">
        <w:tc>
          <w:tcPr>
            <w:tcW w:w="1766" w:type="dxa"/>
          </w:tcPr>
          <w:p w:rsidR="00A8615D" w:rsidRPr="008D1096" w:rsidRDefault="00A8615D" w:rsidP="00745ED3">
            <w:pPr>
              <w:rPr>
                <w:b/>
              </w:rPr>
            </w:pPr>
            <w:r w:rsidRPr="008D1096">
              <w:rPr>
                <w:b/>
              </w:rPr>
              <w:t>Priorità</w:t>
            </w:r>
          </w:p>
        </w:tc>
        <w:tc>
          <w:tcPr>
            <w:tcW w:w="6931" w:type="dxa"/>
          </w:tcPr>
          <w:p w:rsidR="00A8615D" w:rsidRPr="008D1096" w:rsidRDefault="00A8615D" w:rsidP="00745ED3">
            <w:r w:rsidRPr="008D1096">
              <w:t>3</w:t>
            </w:r>
          </w:p>
        </w:tc>
      </w:tr>
      <w:tr w:rsidR="00A8615D" w:rsidRPr="008D1096" w:rsidTr="00745ED3">
        <w:tc>
          <w:tcPr>
            <w:tcW w:w="1766" w:type="dxa"/>
          </w:tcPr>
          <w:p w:rsidR="00A8615D" w:rsidRPr="008D1096" w:rsidRDefault="00A8615D" w:rsidP="00745ED3">
            <w:pPr>
              <w:rPr>
                <w:b/>
              </w:rPr>
            </w:pPr>
            <w:r w:rsidRPr="008D1096">
              <w:rPr>
                <w:b/>
              </w:rPr>
              <w:t>Versione</w:t>
            </w:r>
          </w:p>
        </w:tc>
        <w:tc>
          <w:tcPr>
            <w:tcW w:w="6931" w:type="dxa"/>
          </w:tcPr>
          <w:p w:rsidR="00A8615D" w:rsidRPr="008D1096" w:rsidRDefault="00A8615D" w:rsidP="00745ED3">
            <w:r w:rsidRPr="008D1096">
              <w:t>1.0</w:t>
            </w:r>
          </w:p>
        </w:tc>
      </w:tr>
      <w:tr w:rsidR="00A8615D" w:rsidRPr="008D1096" w:rsidTr="00745ED3">
        <w:tc>
          <w:tcPr>
            <w:tcW w:w="1766" w:type="dxa"/>
          </w:tcPr>
          <w:p w:rsidR="00A8615D" w:rsidRPr="008D1096" w:rsidRDefault="00A8615D" w:rsidP="00745ED3">
            <w:pPr>
              <w:rPr>
                <w:b/>
              </w:rPr>
            </w:pPr>
            <w:r w:rsidRPr="008D1096">
              <w:rPr>
                <w:b/>
              </w:rPr>
              <w:t>Categoria</w:t>
            </w:r>
          </w:p>
        </w:tc>
        <w:tc>
          <w:tcPr>
            <w:tcW w:w="6931" w:type="dxa"/>
          </w:tcPr>
          <w:p w:rsidR="00A8615D" w:rsidRPr="008D1096" w:rsidRDefault="00A8615D" w:rsidP="00745ED3">
            <w:r w:rsidRPr="008D1096">
              <w:t>Linguaggio</w:t>
            </w:r>
          </w:p>
        </w:tc>
      </w:tr>
      <w:tr w:rsidR="00A8615D" w:rsidRPr="008D1096" w:rsidTr="00745ED3">
        <w:tc>
          <w:tcPr>
            <w:tcW w:w="8697" w:type="dxa"/>
            <w:gridSpan w:val="2"/>
          </w:tcPr>
          <w:p w:rsidR="00A8615D" w:rsidRPr="008D1096" w:rsidRDefault="00A8615D" w:rsidP="00745ED3">
            <w:pPr>
              <w:jc w:val="center"/>
              <w:rPr>
                <w:b/>
              </w:rPr>
            </w:pPr>
            <w:r w:rsidRPr="008D1096">
              <w:rPr>
                <w:b/>
              </w:rPr>
              <w:t>Sotto Requisiti</w:t>
            </w:r>
          </w:p>
        </w:tc>
      </w:tr>
      <w:tr w:rsidR="00A8615D" w:rsidRPr="008D1096" w:rsidTr="00745ED3">
        <w:tc>
          <w:tcPr>
            <w:tcW w:w="1766" w:type="dxa"/>
          </w:tcPr>
          <w:p w:rsidR="00A8615D" w:rsidRPr="008D1096" w:rsidRDefault="00A8615D" w:rsidP="00745ED3">
            <w:pPr>
              <w:rPr>
                <w:b/>
              </w:rPr>
            </w:pPr>
            <w:r w:rsidRPr="008D1096">
              <w:rPr>
                <w:b/>
              </w:rPr>
              <w:t>001</w:t>
            </w:r>
          </w:p>
        </w:tc>
        <w:tc>
          <w:tcPr>
            <w:tcW w:w="6931" w:type="dxa"/>
          </w:tcPr>
          <w:p w:rsidR="00A8615D" w:rsidRPr="008D1096" w:rsidRDefault="00A8615D" w:rsidP="00A8615D">
            <w:r w:rsidRPr="008D1096">
              <w:t xml:space="preserve">Dovrà avere la possibilità di avere un filtro per la </w:t>
            </w:r>
            <w:proofErr w:type="gramStart"/>
            <w:r w:rsidRPr="008D1096">
              <w:t>ricerca(</w:t>
            </w:r>
            <w:proofErr w:type="gramEnd"/>
            <w:r w:rsidRPr="008D1096">
              <w:t>docente, aula o  classe)</w:t>
            </w:r>
          </w:p>
        </w:tc>
      </w:tr>
      <w:tr w:rsidR="00A8615D" w:rsidRPr="008D1096" w:rsidTr="00745ED3">
        <w:tc>
          <w:tcPr>
            <w:tcW w:w="1766" w:type="dxa"/>
          </w:tcPr>
          <w:p w:rsidR="00A8615D" w:rsidRPr="008D1096" w:rsidRDefault="00A8615D" w:rsidP="00745ED3">
            <w:pPr>
              <w:rPr>
                <w:b/>
              </w:rPr>
            </w:pPr>
            <w:r w:rsidRPr="008D1096">
              <w:rPr>
                <w:b/>
              </w:rPr>
              <w:t>002</w:t>
            </w:r>
          </w:p>
        </w:tc>
        <w:tc>
          <w:tcPr>
            <w:tcW w:w="6931" w:type="dxa"/>
          </w:tcPr>
          <w:p w:rsidR="00A8615D" w:rsidRPr="008D1096" w:rsidRDefault="00A8615D" w:rsidP="00745ED3">
            <w:r w:rsidRPr="008D1096">
              <w:t>La funzione dovrà tenere conto della posizione corrente dell’utente</w:t>
            </w:r>
          </w:p>
        </w:tc>
      </w:tr>
      <w:tr w:rsidR="00A8615D" w:rsidRPr="008D1096" w:rsidTr="00745ED3">
        <w:tc>
          <w:tcPr>
            <w:tcW w:w="1766" w:type="dxa"/>
          </w:tcPr>
          <w:p w:rsidR="00A8615D" w:rsidRPr="008D1096" w:rsidRDefault="00A8615D" w:rsidP="00745ED3">
            <w:pPr>
              <w:rPr>
                <w:b/>
              </w:rPr>
            </w:pPr>
            <w:r w:rsidRPr="008D1096">
              <w:rPr>
                <w:b/>
              </w:rPr>
              <w:t>003</w:t>
            </w:r>
          </w:p>
        </w:tc>
        <w:tc>
          <w:tcPr>
            <w:tcW w:w="6931" w:type="dxa"/>
          </w:tcPr>
          <w:p w:rsidR="00A8615D" w:rsidRPr="008D1096" w:rsidRDefault="00A8615D" w:rsidP="00745ED3">
            <w:r w:rsidRPr="008D1096">
              <w:t>La funzione dovrà mostrare a schermo o indicativamente il percorso da svolgere per arrivare alla destinazione</w:t>
            </w:r>
          </w:p>
        </w:tc>
      </w:tr>
      <w:tr w:rsidR="00A8615D" w:rsidRPr="008D1096" w:rsidTr="00745ED3">
        <w:tc>
          <w:tcPr>
            <w:tcW w:w="1766" w:type="dxa"/>
          </w:tcPr>
          <w:p w:rsidR="00A8615D" w:rsidRPr="008D1096" w:rsidRDefault="00A8615D" w:rsidP="00745ED3">
            <w:pPr>
              <w:rPr>
                <w:b/>
              </w:rPr>
            </w:pPr>
            <w:r w:rsidRPr="008D1096">
              <w:rPr>
                <w:b/>
              </w:rPr>
              <w:t>004</w:t>
            </w:r>
          </w:p>
        </w:tc>
        <w:tc>
          <w:tcPr>
            <w:tcW w:w="6931" w:type="dxa"/>
          </w:tcPr>
          <w:p w:rsidR="00A8615D" w:rsidRPr="008D1096" w:rsidRDefault="00A8615D" w:rsidP="00745ED3">
            <w:r w:rsidRPr="008D1096">
              <w:t xml:space="preserve">La funzione dovrà funzionare tramite il </w:t>
            </w:r>
            <w:proofErr w:type="spellStart"/>
            <w:r w:rsidRPr="008D1096">
              <w:t>gps</w:t>
            </w:r>
            <w:proofErr w:type="spellEnd"/>
            <w:r w:rsidRPr="008D1096">
              <w:t xml:space="preserve"> integrato del dispositivo senza dover installare niente di esterno.</w:t>
            </w:r>
          </w:p>
        </w:tc>
      </w:tr>
    </w:tbl>
    <w:p w:rsidR="00A8615D" w:rsidRPr="008D1096" w:rsidRDefault="00A8615D" w:rsidP="00084C1A"/>
    <w:p w:rsidR="00DF4DD2" w:rsidRPr="008D1096" w:rsidRDefault="00DF4DD2" w:rsidP="00DF4DD2">
      <w:pPr>
        <w:pStyle w:val="Paragrafoelenco"/>
        <w:numPr>
          <w:ilvl w:val="1"/>
          <w:numId w:val="2"/>
        </w:numPr>
        <w:spacing w:after="0"/>
        <w:rPr>
          <w:b/>
        </w:rPr>
      </w:pPr>
      <w:r w:rsidRPr="008D1096">
        <w:rPr>
          <w:b/>
        </w:rPr>
        <w:t xml:space="preserve">   Use case</w:t>
      </w:r>
    </w:p>
    <w:p w:rsidR="00DF4DD2" w:rsidRPr="008D1096" w:rsidRDefault="00DF4DD2" w:rsidP="00DF4DD2">
      <w:pPr>
        <w:spacing w:after="0"/>
        <w:rPr>
          <w:b/>
        </w:rPr>
      </w:pPr>
    </w:p>
    <w:p w:rsidR="00DF4DD2" w:rsidRPr="008D1096" w:rsidRDefault="0069248C" w:rsidP="00DF4DD2">
      <w:pPr>
        <w:spacing w:after="0"/>
        <w:rPr>
          <w:b/>
        </w:rPr>
      </w:pPr>
      <w:r w:rsidRPr="008D1096">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6836410" cy="3569962"/>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36410" cy="3569962"/>
                    </a:xfrm>
                    <a:prstGeom prst="rect">
                      <a:avLst/>
                    </a:prstGeom>
                  </pic:spPr>
                </pic:pic>
              </a:graphicData>
            </a:graphic>
            <wp14:sizeRelH relativeFrom="page">
              <wp14:pctWidth>0</wp14:pctWidth>
            </wp14:sizeRelH>
            <wp14:sizeRelV relativeFrom="page">
              <wp14:pctHeight>0</wp14:pctHeight>
            </wp14:sizeRelV>
          </wp:anchor>
        </w:drawing>
      </w:r>
      <w:r w:rsidR="00DF4DD2" w:rsidRPr="008D1096">
        <w:rPr>
          <w:b/>
        </w:rPr>
        <w:t xml:space="preserve"> </w:t>
      </w:r>
    </w:p>
    <w:p w:rsidR="00A8615D" w:rsidRPr="008D1096" w:rsidRDefault="00A8615D" w:rsidP="00084C1A"/>
    <w:p w:rsidR="008E3897" w:rsidRPr="008D1096" w:rsidRDefault="008E3897"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F917FB" w:rsidRPr="008D1096" w:rsidRDefault="00F917FB" w:rsidP="00084C1A">
      <w:pPr>
        <w:rPr>
          <w:u w:val="single"/>
        </w:rPr>
      </w:pPr>
    </w:p>
    <w:p w:rsidR="00DE564D" w:rsidRPr="008D1096" w:rsidRDefault="00DE564D" w:rsidP="00084C1A">
      <w:pPr>
        <w:rPr>
          <w:u w:val="single"/>
        </w:rPr>
        <w:sectPr w:rsidR="00DE564D" w:rsidRPr="008D1096" w:rsidSect="00C735D3">
          <w:headerReference w:type="default" r:id="rId8"/>
          <w:footerReference w:type="default" r:id="rId9"/>
          <w:pgSz w:w="11906" w:h="16838"/>
          <w:pgMar w:top="1293" w:right="1417" w:bottom="1417" w:left="1417" w:header="708" w:footer="708" w:gutter="0"/>
          <w:cols w:space="708"/>
          <w:docGrid w:linePitch="360"/>
        </w:sectPr>
      </w:pPr>
    </w:p>
    <w:p w:rsidR="00F917FB" w:rsidRPr="008D1096" w:rsidRDefault="00F917FB" w:rsidP="00084C1A">
      <w:pPr>
        <w:rPr>
          <w:u w:val="single"/>
        </w:rPr>
      </w:pPr>
    </w:p>
    <w:p w:rsidR="00DE564D" w:rsidRPr="008D1096" w:rsidRDefault="00DE564D" w:rsidP="00DE564D">
      <w:pPr>
        <w:pStyle w:val="Paragrafoelenco"/>
        <w:numPr>
          <w:ilvl w:val="1"/>
          <w:numId w:val="2"/>
        </w:numPr>
        <w:spacing w:after="0"/>
        <w:rPr>
          <w:b/>
        </w:rPr>
      </w:pPr>
      <w:r w:rsidRPr="008D1096">
        <w:rPr>
          <w:b/>
        </w:rPr>
        <w:t xml:space="preserve">   Pianificazione</w:t>
      </w:r>
    </w:p>
    <w:p w:rsidR="00F917FB" w:rsidRPr="008D1096" w:rsidRDefault="00F917FB" w:rsidP="00084C1A">
      <w:pPr>
        <w:rPr>
          <w:u w:val="single"/>
        </w:rPr>
      </w:pPr>
    </w:p>
    <w:p w:rsidR="00DE564D" w:rsidRPr="008D1096" w:rsidRDefault="00DE564D" w:rsidP="00DE564D">
      <w:pPr>
        <w:rPr>
          <w:u w:val="single"/>
        </w:rPr>
      </w:pPr>
      <w:r w:rsidRPr="008D1096">
        <w:rPr>
          <w:noProof/>
          <w:lang w:eastAsia="it-CH"/>
        </w:rPr>
        <w:drawing>
          <wp:inline distT="0" distB="4445" distL="0" distR="5080" wp14:anchorId="24A3AB48" wp14:editId="35EEBBCE">
            <wp:extent cx="9563620" cy="4143375"/>
            <wp:effectExtent l="0" t="0" r="0" b="0"/>
            <wp:docPr id="3" name="Immagine 4"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descr="Immagine che contiene screenshot, testo&#10;&#10;Descrizione generata automaticamente"/>
                    <pic:cNvPicPr>
                      <a:picLocks noChangeAspect="1" noChangeArrowheads="1"/>
                    </pic:cNvPicPr>
                  </pic:nvPicPr>
                  <pic:blipFill>
                    <a:blip r:embed="rId10"/>
                    <a:stretch>
                      <a:fillRect/>
                    </a:stretch>
                  </pic:blipFill>
                  <pic:spPr bwMode="auto">
                    <a:xfrm>
                      <a:off x="0" y="0"/>
                      <a:ext cx="9587649" cy="4153786"/>
                    </a:xfrm>
                    <a:prstGeom prst="rect">
                      <a:avLst/>
                    </a:prstGeom>
                  </pic:spPr>
                </pic:pic>
              </a:graphicData>
            </a:graphic>
          </wp:inline>
        </w:drawing>
      </w:r>
    </w:p>
    <w:p w:rsidR="00A47892" w:rsidRPr="008D1096" w:rsidRDefault="00A47892" w:rsidP="00DE564D">
      <w:pPr>
        <w:rPr>
          <w:u w:val="single"/>
        </w:rPr>
      </w:pPr>
    </w:p>
    <w:p w:rsidR="00A47892" w:rsidRPr="008D1096" w:rsidRDefault="00A47892" w:rsidP="00DE564D">
      <w:pPr>
        <w:rPr>
          <w:u w:val="single"/>
        </w:rPr>
        <w:sectPr w:rsidR="00A47892" w:rsidRPr="008D1096" w:rsidSect="00DE564D">
          <w:pgSz w:w="16838" w:h="11906" w:orient="landscape"/>
          <w:pgMar w:top="1417" w:right="1293" w:bottom="1417" w:left="1417" w:header="708" w:footer="708" w:gutter="0"/>
          <w:cols w:space="708"/>
          <w:docGrid w:linePitch="360"/>
        </w:sectPr>
      </w:pPr>
    </w:p>
    <w:p w:rsidR="00A47892" w:rsidRPr="008D1096" w:rsidRDefault="00A47892" w:rsidP="00A47892">
      <w:pPr>
        <w:pStyle w:val="Paragrafoelenco"/>
        <w:numPr>
          <w:ilvl w:val="1"/>
          <w:numId w:val="2"/>
        </w:numPr>
        <w:spacing w:after="0"/>
        <w:rPr>
          <w:b/>
        </w:rPr>
      </w:pPr>
      <w:r w:rsidRPr="008D1096">
        <w:rPr>
          <w:b/>
        </w:rPr>
        <w:lastRenderedPageBreak/>
        <w:t xml:space="preserve">   Analisi dei mezzi</w:t>
      </w:r>
    </w:p>
    <w:p w:rsidR="00A47892" w:rsidRPr="008D1096" w:rsidRDefault="00A47892" w:rsidP="00A47892">
      <w:pPr>
        <w:spacing w:after="0"/>
        <w:rPr>
          <w:b/>
        </w:rPr>
      </w:pPr>
    </w:p>
    <w:p w:rsidR="00A47892" w:rsidRPr="008D1096" w:rsidRDefault="00A47892" w:rsidP="00A47892">
      <w:pPr>
        <w:pStyle w:val="Paragrafoelenco"/>
        <w:numPr>
          <w:ilvl w:val="2"/>
          <w:numId w:val="2"/>
        </w:numPr>
        <w:spacing w:after="0"/>
        <w:rPr>
          <w:b/>
        </w:rPr>
      </w:pPr>
      <w:r w:rsidRPr="008D1096">
        <w:rPr>
          <w:b/>
        </w:rPr>
        <w:t>Software</w:t>
      </w:r>
    </w:p>
    <w:p w:rsidR="00A47892" w:rsidRPr="008D1096" w:rsidRDefault="00A47892" w:rsidP="00A47892">
      <w:pPr>
        <w:spacing w:after="0"/>
        <w:rPr>
          <w:b/>
        </w:rPr>
      </w:pPr>
    </w:p>
    <w:p w:rsidR="00A47892" w:rsidRPr="008D1096" w:rsidRDefault="00A47892" w:rsidP="00A47892">
      <w:pPr>
        <w:spacing w:after="0"/>
        <w:ind w:left="360"/>
      </w:pPr>
      <w:r w:rsidRPr="008D1096">
        <w:t>Per la realizzazione del progetto abbiamo utilizzato le seguenti librerie:</w:t>
      </w:r>
    </w:p>
    <w:p w:rsidR="00A47892" w:rsidRPr="008D1096" w:rsidRDefault="00A47892" w:rsidP="00A47892">
      <w:pPr>
        <w:pStyle w:val="Paragrafoelenco"/>
        <w:numPr>
          <w:ilvl w:val="0"/>
          <w:numId w:val="9"/>
        </w:numPr>
        <w:spacing w:after="0"/>
        <w:rPr>
          <w:b/>
        </w:rPr>
      </w:pPr>
      <w:r w:rsidRPr="008D1096">
        <w:rPr>
          <w:b/>
        </w:rPr>
        <w:t xml:space="preserve">AR.js – 2.2.2: </w:t>
      </w:r>
      <w:r w:rsidRPr="008D1096">
        <w:t xml:space="preserve">Questa libreria l’abbiamo utilizzata </w:t>
      </w:r>
      <w:r w:rsidR="00093AAD" w:rsidRPr="008D1096">
        <w:t>per la realtà aumentata, precisamente per leggere i codici QR in modo da visualizzare gli orari attraverso degli oggetti virtuali.</w:t>
      </w:r>
    </w:p>
    <w:p w:rsidR="00093AAD" w:rsidRPr="008D1096" w:rsidRDefault="00093AAD" w:rsidP="00A47892">
      <w:pPr>
        <w:pStyle w:val="Paragrafoelenco"/>
        <w:numPr>
          <w:ilvl w:val="0"/>
          <w:numId w:val="9"/>
        </w:numPr>
        <w:spacing w:after="0"/>
        <w:rPr>
          <w:b/>
        </w:rPr>
      </w:pPr>
      <w:proofErr w:type="spellStart"/>
      <w:r w:rsidRPr="008D1096">
        <w:rPr>
          <w:b/>
        </w:rPr>
        <w:t>Plugin</w:t>
      </w:r>
      <w:proofErr w:type="spellEnd"/>
      <w:r w:rsidRPr="008D1096">
        <w:rPr>
          <w:b/>
        </w:rPr>
        <w:t xml:space="preserve"> </w:t>
      </w:r>
      <w:proofErr w:type="spellStart"/>
      <w:r w:rsidRPr="008D1096">
        <w:rPr>
          <w:b/>
        </w:rPr>
        <w:t>Firefox</w:t>
      </w:r>
      <w:proofErr w:type="spellEnd"/>
      <w:r w:rsidRPr="008D1096">
        <w:rPr>
          <w:b/>
        </w:rPr>
        <w:t xml:space="preserve"> </w:t>
      </w:r>
      <w:proofErr w:type="spellStart"/>
      <w:r w:rsidRPr="008D1096">
        <w:rPr>
          <w:b/>
        </w:rPr>
        <w:t>Selenium</w:t>
      </w:r>
      <w:proofErr w:type="spellEnd"/>
      <w:r w:rsidRPr="008D1096">
        <w:rPr>
          <w:b/>
        </w:rPr>
        <w:t xml:space="preserve"> IDE – 3.16.1: </w:t>
      </w:r>
      <w:r w:rsidRPr="008D1096">
        <w:t xml:space="preserve">Questo programma l’abbiamo utilizzato per ricavare i dati dell’orario scolastico attraverso il sito della scuola. </w:t>
      </w:r>
      <w:proofErr w:type="spellStart"/>
      <w:r w:rsidRPr="008D1096">
        <w:t>Selenium</w:t>
      </w:r>
      <w:proofErr w:type="spellEnd"/>
      <w:r w:rsidRPr="008D1096">
        <w:t xml:space="preserve"> permette di registrare delle interazioni con dei siti web per aiutare a generare e mantenere l’automazione del sito, facendo dei test.</w:t>
      </w:r>
    </w:p>
    <w:p w:rsidR="00A47892" w:rsidRPr="008D1096" w:rsidRDefault="003969C5" w:rsidP="00A47892">
      <w:pPr>
        <w:pStyle w:val="Paragrafoelenco"/>
        <w:numPr>
          <w:ilvl w:val="0"/>
          <w:numId w:val="9"/>
        </w:numPr>
        <w:spacing w:after="0"/>
        <w:rPr>
          <w:b/>
        </w:rPr>
      </w:pPr>
      <w:r w:rsidRPr="008D1096">
        <w:rPr>
          <w:b/>
        </w:rPr>
        <w:t>Bootstrap</w:t>
      </w:r>
      <w:r w:rsidR="00093AAD" w:rsidRPr="008D1096">
        <w:rPr>
          <w:b/>
        </w:rPr>
        <w:t xml:space="preserve"> </w:t>
      </w:r>
      <w:r w:rsidRPr="008D1096">
        <w:rPr>
          <w:b/>
        </w:rPr>
        <w:t xml:space="preserve">- 4.4.1: </w:t>
      </w:r>
      <w:r w:rsidRPr="008D1096">
        <w:t>Questa strumento è stato utilizzato per tutto quello che concerne la parte grafica del nostro sito web, dando a disposizione degli strumenti veramente performanti e puliti con un’ottima documentazione intuitiva.</w:t>
      </w:r>
    </w:p>
    <w:p w:rsidR="00F47CBD" w:rsidRPr="008D1096" w:rsidRDefault="00F47CBD" w:rsidP="00A47892">
      <w:pPr>
        <w:pStyle w:val="Paragrafoelenco"/>
        <w:numPr>
          <w:ilvl w:val="0"/>
          <w:numId w:val="9"/>
        </w:numPr>
        <w:spacing w:after="0"/>
        <w:rPr>
          <w:rStyle w:val="st"/>
          <w:b/>
        </w:rPr>
      </w:pPr>
      <w:proofErr w:type="spellStart"/>
      <w:r w:rsidRPr="008D1096">
        <w:rPr>
          <w:b/>
        </w:rPr>
        <w:t>Selenium</w:t>
      </w:r>
      <w:proofErr w:type="spellEnd"/>
      <w:r w:rsidRPr="008D1096">
        <w:rPr>
          <w:b/>
        </w:rPr>
        <w:t xml:space="preserve"> </w:t>
      </w:r>
      <w:proofErr w:type="spellStart"/>
      <w:r w:rsidRPr="008D1096">
        <w:rPr>
          <w:b/>
        </w:rPr>
        <w:t>webdriver</w:t>
      </w:r>
      <w:proofErr w:type="spellEnd"/>
      <w:r w:rsidRPr="008D1096">
        <w:rPr>
          <w:b/>
        </w:rPr>
        <w:t xml:space="preserve"> - </w:t>
      </w:r>
      <w:r w:rsidRPr="008D1096">
        <w:rPr>
          <w:rStyle w:val="st"/>
          <w:b/>
        </w:rPr>
        <w:t xml:space="preserve">3.141.59: </w:t>
      </w:r>
      <w:r w:rsidRPr="008D1096">
        <w:rPr>
          <w:rStyle w:val="st"/>
        </w:rPr>
        <w:t xml:space="preserve">Permette di definire quale driver browser dovrà essere utilizzato per eseguire i test e le varie operazioni sul sito in modo automatizzato. Il web browser che utilizziamo è </w:t>
      </w:r>
      <w:proofErr w:type="spellStart"/>
      <w:r w:rsidRPr="008D1096">
        <w:rPr>
          <w:rStyle w:val="st"/>
        </w:rPr>
        <w:t>Chrome</w:t>
      </w:r>
      <w:proofErr w:type="spellEnd"/>
      <w:r w:rsidRPr="008D1096">
        <w:rPr>
          <w:rStyle w:val="st"/>
        </w:rPr>
        <w:t>.</w:t>
      </w:r>
    </w:p>
    <w:p w:rsidR="00F47CBD" w:rsidRPr="008D1096" w:rsidRDefault="00F47CBD" w:rsidP="00A47892">
      <w:pPr>
        <w:pStyle w:val="Paragrafoelenco"/>
        <w:numPr>
          <w:ilvl w:val="0"/>
          <w:numId w:val="9"/>
        </w:numPr>
        <w:spacing w:after="0"/>
        <w:rPr>
          <w:b/>
        </w:rPr>
      </w:pPr>
      <w:proofErr w:type="spellStart"/>
      <w:r w:rsidRPr="008D1096">
        <w:rPr>
          <w:b/>
        </w:rPr>
        <w:t>BeautifulSoup</w:t>
      </w:r>
      <w:proofErr w:type="spellEnd"/>
      <w:r w:rsidRPr="008D1096">
        <w:rPr>
          <w:b/>
        </w:rPr>
        <w:t xml:space="preserve"> – 4.4.0: </w:t>
      </w:r>
      <w:r w:rsidRPr="008D1096">
        <w:t xml:space="preserve">Permette di ricavare i dati dal sito. Precisamente è un </w:t>
      </w:r>
      <w:proofErr w:type="spellStart"/>
      <w:r w:rsidRPr="008D1096">
        <w:t>parser</w:t>
      </w:r>
      <w:proofErr w:type="spellEnd"/>
      <w:r w:rsidRPr="008D1096">
        <w:t xml:space="preserve"> di linguaggi xml e html.</w:t>
      </w:r>
    </w:p>
    <w:p w:rsidR="00F47CBD" w:rsidRPr="008D1096" w:rsidRDefault="00240C62" w:rsidP="00A47892">
      <w:pPr>
        <w:pStyle w:val="Paragrafoelenco"/>
        <w:numPr>
          <w:ilvl w:val="0"/>
          <w:numId w:val="9"/>
        </w:numPr>
        <w:spacing w:after="0"/>
        <w:rPr>
          <w:b/>
        </w:rPr>
      </w:pPr>
      <w:proofErr w:type="spellStart"/>
      <w:r w:rsidRPr="008D1096">
        <w:rPr>
          <w:b/>
        </w:rPr>
        <w:t>Flask</w:t>
      </w:r>
      <w:proofErr w:type="spellEnd"/>
      <w:r w:rsidRPr="008D1096">
        <w:rPr>
          <w:b/>
        </w:rPr>
        <w:t xml:space="preserve"> – 1.1.1: </w:t>
      </w:r>
      <w:r w:rsidRPr="008D1096">
        <w:t xml:space="preserve">L’abbiamo utilizzato per visualizzare il risultato, praticamente permette di creare un web </w:t>
      </w:r>
      <w:proofErr w:type="spellStart"/>
      <w:r w:rsidRPr="008D1096">
        <w:t>framework</w:t>
      </w:r>
      <w:proofErr w:type="spellEnd"/>
      <w:r w:rsidRPr="008D1096">
        <w:t>.</w:t>
      </w:r>
    </w:p>
    <w:p w:rsidR="00240C62" w:rsidRPr="008D1096" w:rsidRDefault="00240C62" w:rsidP="0010471D">
      <w:pPr>
        <w:spacing w:after="0"/>
        <w:rPr>
          <w:b/>
        </w:rPr>
      </w:pPr>
    </w:p>
    <w:p w:rsidR="0010471D" w:rsidRPr="008D1096" w:rsidRDefault="0010471D" w:rsidP="0010471D">
      <w:pPr>
        <w:spacing w:after="0"/>
        <w:rPr>
          <w:b/>
        </w:rPr>
      </w:pPr>
    </w:p>
    <w:p w:rsidR="0010471D" w:rsidRPr="008D1096" w:rsidRDefault="0010471D" w:rsidP="0010471D">
      <w:pPr>
        <w:pStyle w:val="Paragrafoelenco"/>
        <w:numPr>
          <w:ilvl w:val="2"/>
          <w:numId w:val="2"/>
        </w:numPr>
        <w:spacing w:after="0"/>
        <w:rPr>
          <w:b/>
        </w:rPr>
      </w:pPr>
      <w:r w:rsidRPr="008D1096">
        <w:rPr>
          <w:b/>
        </w:rPr>
        <w:t>Hardware</w:t>
      </w:r>
    </w:p>
    <w:p w:rsidR="0010471D" w:rsidRPr="008D1096" w:rsidRDefault="0010471D" w:rsidP="0010471D">
      <w:pPr>
        <w:spacing w:after="0"/>
        <w:rPr>
          <w:b/>
        </w:rPr>
      </w:pPr>
    </w:p>
    <w:p w:rsidR="0010471D" w:rsidRPr="008D1096" w:rsidRDefault="00413597" w:rsidP="0010471D">
      <w:pPr>
        <w:spacing w:after="0"/>
        <w:ind w:left="360"/>
      </w:pPr>
      <w:r w:rsidRPr="008D1096">
        <w:t>Visto che il nostro progetto è interamente lato web, non abbiamo dovuto utilizzare delle macchine particolari per lo sviluppo. Abbiamo utilizzato semplicemente i nostri laptop (Windows, Linux, Mac).</w:t>
      </w:r>
    </w:p>
    <w:p w:rsidR="00413597" w:rsidRPr="008D1096" w:rsidRDefault="00413597" w:rsidP="0010471D">
      <w:pPr>
        <w:spacing w:after="0"/>
        <w:ind w:left="360"/>
      </w:pPr>
    </w:p>
    <w:p w:rsidR="008D1096" w:rsidRPr="008D1096" w:rsidRDefault="00413597" w:rsidP="008D1096">
      <w:pPr>
        <w:spacing w:after="0"/>
        <w:ind w:left="360"/>
      </w:pPr>
      <w:r w:rsidRPr="008D1096">
        <w:t>Per ora, finché non ci daranno a disposizione un server dedicato abbiamo caricato il nostro sito web sulla VPN di Claudio.</w:t>
      </w:r>
      <w:bookmarkStart w:id="0" w:name="_GoBack"/>
      <w:bookmarkEnd w:id="0"/>
    </w:p>
    <w:p w:rsidR="00413597" w:rsidRPr="008D1096" w:rsidRDefault="00413597" w:rsidP="0010471D">
      <w:pPr>
        <w:spacing w:after="0"/>
        <w:ind w:left="360"/>
      </w:pPr>
    </w:p>
    <w:p w:rsidR="00413597" w:rsidRPr="008D1096" w:rsidRDefault="00413597" w:rsidP="00413597">
      <w:pPr>
        <w:pStyle w:val="Paragrafoelenco"/>
        <w:numPr>
          <w:ilvl w:val="0"/>
          <w:numId w:val="2"/>
        </w:numPr>
        <w:pBdr>
          <w:bottom w:val="single" w:sz="4" w:space="1" w:color="auto"/>
        </w:pBdr>
        <w:rPr>
          <w:b/>
        </w:rPr>
      </w:pPr>
      <w:r w:rsidRPr="008D1096">
        <w:rPr>
          <w:b/>
        </w:rPr>
        <w:t>Progettazione, Implementazione e Test</w:t>
      </w:r>
    </w:p>
    <w:p w:rsidR="00A47892" w:rsidRPr="008D1096" w:rsidRDefault="00A47892" w:rsidP="00DE564D"/>
    <w:p w:rsidR="0045505A" w:rsidRPr="008D1096" w:rsidRDefault="0045505A" w:rsidP="0045505A">
      <w:pPr>
        <w:pStyle w:val="Paragrafoelenco"/>
        <w:numPr>
          <w:ilvl w:val="1"/>
          <w:numId w:val="2"/>
        </w:numPr>
        <w:spacing w:after="0"/>
        <w:rPr>
          <w:b/>
        </w:rPr>
      </w:pPr>
      <w:r w:rsidRPr="008D1096">
        <w:rPr>
          <w:b/>
        </w:rPr>
        <w:t xml:space="preserve">   Location</w:t>
      </w:r>
    </w:p>
    <w:p w:rsidR="0045505A" w:rsidRPr="008D1096" w:rsidRDefault="0045505A" w:rsidP="0045505A">
      <w:pPr>
        <w:spacing w:after="0"/>
        <w:rPr>
          <w:b/>
        </w:rPr>
      </w:pPr>
    </w:p>
    <w:p w:rsidR="0045505A" w:rsidRPr="008D1096" w:rsidRDefault="0045505A" w:rsidP="0045505A">
      <w:pPr>
        <w:spacing w:after="0"/>
        <w:ind w:left="360"/>
      </w:pPr>
      <w:r w:rsidRPr="008D1096">
        <w:t>L’utente entrerà dalla porta di entrata della scuola. All’inizio di ogni piano sarà presente un codice QR per entrare nel nostro sito web. Nel menu principale del nostro sito ci sarà una breve guida utente per guidarlo nell’utilizzo dell’applicativo. Una volta capito il funzionamento potrà scegliere quale funzione utilizzare.</w:t>
      </w:r>
    </w:p>
    <w:p w:rsidR="0045505A" w:rsidRPr="008D1096" w:rsidRDefault="0045505A" w:rsidP="0045505A">
      <w:pPr>
        <w:spacing w:after="0"/>
        <w:ind w:left="360"/>
      </w:pPr>
    </w:p>
    <w:p w:rsidR="001912F1" w:rsidRPr="008D1096" w:rsidRDefault="001912F1" w:rsidP="001912F1">
      <w:pPr>
        <w:pStyle w:val="Paragrafoelenco"/>
        <w:numPr>
          <w:ilvl w:val="1"/>
          <w:numId w:val="2"/>
        </w:numPr>
        <w:spacing w:after="0"/>
        <w:rPr>
          <w:b/>
        </w:rPr>
      </w:pPr>
      <w:r w:rsidRPr="008D1096">
        <w:rPr>
          <w:b/>
        </w:rPr>
        <w:t xml:space="preserve">   Pattern</w:t>
      </w:r>
    </w:p>
    <w:p w:rsidR="0053170A" w:rsidRPr="008D1096" w:rsidRDefault="0053170A" w:rsidP="0053170A">
      <w:pPr>
        <w:spacing w:after="0"/>
        <w:ind w:left="360"/>
        <w:rPr>
          <w:b/>
        </w:rPr>
      </w:pPr>
    </w:p>
    <w:p w:rsidR="0053170A" w:rsidRPr="008D1096" w:rsidRDefault="0053170A" w:rsidP="0053170A">
      <w:pPr>
        <w:ind w:left="360"/>
      </w:pPr>
      <w:r w:rsidRPr="008D1096">
        <w:t xml:space="preserve">Il codice QR è il marchio di fabbrica di un tipo di codice a barre a matrice (o codice a barre bidimensionale). Un codice a barre è un'etichetta ottica leggibile dalla macchina che contiene </w:t>
      </w:r>
      <w:r w:rsidRPr="008D1096">
        <w:lastRenderedPageBreak/>
        <w:t xml:space="preserve">informazioni sull'elemento a cui è allegato. In pratica, un codice QR spesso contiene dati per un localizzatore, identificatore o </w:t>
      </w:r>
      <w:proofErr w:type="spellStart"/>
      <w:r w:rsidRPr="008D1096">
        <w:t>tracker</w:t>
      </w:r>
      <w:proofErr w:type="spellEnd"/>
      <w:r w:rsidRPr="008D1096">
        <w:t xml:space="preserve"> che puntano a un sito Web o un'applicazione. Un codice QR è costituito da quadrati neri disposti su una griglia quadrata su uno sfondo bianco, che possono essere letti da un dispositivo di </w:t>
      </w:r>
      <w:proofErr w:type="spellStart"/>
      <w:r w:rsidRPr="008D1096">
        <w:t>imaging</w:t>
      </w:r>
      <w:proofErr w:type="spellEnd"/>
      <w:r w:rsidRPr="008D1096">
        <w:t xml:space="preserve"> come una fotocamera ed elaborati utilizzando la correzione dell'errore </w:t>
      </w:r>
      <w:proofErr w:type="spellStart"/>
      <w:r w:rsidRPr="008D1096">
        <w:t>Reed</w:t>
      </w:r>
      <w:proofErr w:type="spellEnd"/>
      <w:r w:rsidRPr="008D1096">
        <w:t>-Solomon fino a quando l'immagine non può essere interpretata in modo appropriato. I dati richiesti vengono quindi estratti dai motivi presenti in entrambi i componenti orizzontali e verticali dell'immagine.</w:t>
      </w:r>
    </w:p>
    <w:p w:rsidR="0053170A" w:rsidRPr="008D1096" w:rsidRDefault="0053170A" w:rsidP="0053170A">
      <w:pPr>
        <w:rPr>
          <w:lang w:val="en-US"/>
        </w:rPr>
      </w:pPr>
      <w:r w:rsidRPr="008D1096">
        <w:rPr>
          <w:noProof/>
          <w:lang w:eastAsia="it-CH"/>
        </w:rPr>
        <w:drawing>
          <wp:inline distT="0" distB="0" distL="0" distR="0" wp14:anchorId="40D9F169" wp14:editId="040F31F9">
            <wp:extent cx="5760720" cy="3226248"/>
            <wp:effectExtent l="0" t="0" r="0" b="0"/>
            <wp:docPr id="4" name="Immagine 4" descr="https://upload.wikimedia.org/wikipedia/commons/thumb/1/1d/QR_Code_Structure_Example_3.svg/1024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024px-QR_Code_Structure_Example_3.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26248"/>
                    </a:xfrm>
                    <a:prstGeom prst="rect">
                      <a:avLst/>
                    </a:prstGeom>
                    <a:noFill/>
                    <a:ln>
                      <a:noFill/>
                    </a:ln>
                  </pic:spPr>
                </pic:pic>
              </a:graphicData>
            </a:graphic>
          </wp:inline>
        </w:drawing>
      </w:r>
    </w:p>
    <w:p w:rsidR="0053170A" w:rsidRPr="008D1096" w:rsidRDefault="0053170A" w:rsidP="0053170A">
      <w:pPr>
        <w:rPr>
          <w:lang w:val="en-US"/>
        </w:rPr>
      </w:pPr>
    </w:p>
    <w:p w:rsidR="0053170A" w:rsidRPr="008D1096" w:rsidRDefault="0053170A" w:rsidP="0053170A">
      <w:pPr>
        <w:pStyle w:val="NormaleWeb"/>
        <w:rPr>
          <w:rFonts w:asciiTheme="minorHAnsi" w:hAnsiTheme="minorHAnsi" w:cstheme="minorHAnsi"/>
          <w:sz w:val="22"/>
          <w:szCs w:val="22"/>
          <w:lang w:val="en-US"/>
        </w:rPr>
      </w:pPr>
      <w:r w:rsidRPr="008D1096">
        <w:rPr>
          <w:rFonts w:asciiTheme="minorHAnsi" w:hAnsiTheme="minorHAnsi" w:cstheme="minorHAnsi"/>
          <w:sz w:val="22"/>
          <w:szCs w:val="22"/>
          <w:lang w:val="en-US"/>
        </w:rPr>
        <w:t>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53170A" w:rsidRPr="008D1096" w:rsidRDefault="0053170A" w:rsidP="0053170A">
      <w:pPr>
        <w:pStyle w:val="NormaleWeb"/>
        <w:rPr>
          <w:rFonts w:asciiTheme="minorHAnsi" w:hAnsiTheme="minorHAnsi" w:cstheme="minorHAnsi"/>
          <w:sz w:val="22"/>
          <w:szCs w:val="22"/>
          <w:lang w:val="en-US"/>
        </w:rPr>
      </w:pPr>
      <w:r w:rsidRPr="008D1096">
        <w:rPr>
          <w:rFonts w:asciiTheme="minorHAnsi" w:hAnsiTheme="minorHAnsi" w:cstheme="minorHAnsi"/>
          <w:sz w:val="22"/>
          <w:szCs w:val="22"/>
          <w:lang w:val="en-US"/>
        </w:rPr>
        <w:t>QR codes have two significant benefits over traditional UPCs – the barcodes commonly used in retail packaging. First, since QR codes are two-dimensional, they can contain significantly more data than a one-dimensional UPC. While a UPC may include up to 25 different characters, a 33x33 (version 4) QR code, can contain 640 bits or 114 alphanumeric characters. A 177x177 (version 40) QR code can store up to 23,648 bits or 4,296 characters.</w:t>
      </w:r>
    </w:p>
    <w:p w:rsidR="0053170A" w:rsidRPr="008D1096" w:rsidRDefault="0053170A" w:rsidP="0053170A">
      <w:pPr>
        <w:pStyle w:val="NormaleWeb"/>
        <w:rPr>
          <w:rFonts w:asciiTheme="minorHAnsi" w:hAnsiTheme="minorHAnsi" w:cstheme="minorHAnsi"/>
          <w:sz w:val="22"/>
          <w:szCs w:val="22"/>
          <w:lang w:val="en-US"/>
        </w:rPr>
      </w:pPr>
      <w:r w:rsidRPr="008D1096">
        <w:rPr>
          <w:rFonts w:asciiTheme="minorHAnsi" w:hAnsiTheme="minorHAnsi" w:cstheme="minorHAnsi"/>
          <w:sz w:val="22"/>
          <w:szCs w:val="22"/>
          <w:lang w:val="en-US"/>
        </w:rPr>
        <w:t xml:space="preserve">Another advantage of QR codes is that they </w:t>
      </w:r>
      <w:proofErr w:type="gramStart"/>
      <w:r w:rsidRPr="008D1096">
        <w:rPr>
          <w:rFonts w:asciiTheme="minorHAnsi" w:hAnsiTheme="minorHAnsi" w:cstheme="minorHAnsi"/>
          <w:sz w:val="22"/>
          <w:szCs w:val="22"/>
          <w:lang w:val="en-US"/>
        </w:rPr>
        <w:t>can be scanned</w:t>
      </w:r>
      <w:proofErr w:type="gramEnd"/>
      <w:r w:rsidRPr="008D1096">
        <w:rPr>
          <w:rFonts w:asciiTheme="minorHAnsi" w:hAnsiTheme="minorHAnsi" w:cstheme="minorHAnsi"/>
          <w:sz w:val="22"/>
          <w:szCs w:val="22"/>
          <w:lang w:val="en-US"/>
        </w:rPr>
        <w:t xml:space="preserve"> from a screen. Standard UPC scanners use a laser to scan barcodes, which means they typically cannot scan a UPC from a screen (like a smartphone). QR scanners, however, </w:t>
      </w:r>
      <w:proofErr w:type="gramStart"/>
      <w:r w:rsidRPr="008D1096">
        <w:rPr>
          <w:rFonts w:asciiTheme="minorHAnsi" w:hAnsiTheme="minorHAnsi" w:cstheme="minorHAnsi"/>
          <w:sz w:val="22"/>
          <w:szCs w:val="22"/>
          <w:lang w:val="en-US"/>
        </w:rPr>
        <w:t>are designed</w:t>
      </w:r>
      <w:proofErr w:type="gramEnd"/>
      <w:r w:rsidRPr="008D1096">
        <w:rPr>
          <w:rFonts w:asciiTheme="minorHAnsi" w:hAnsiTheme="minorHAnsi" w:cstheme="minorHAnsi"/>
          <w:sz w:val="22"/>
          <w:szCs w:val="22"/>
          <w:lang w:val="en-US"/>
        </w:rPr>
        <w:t xml:space="preserve"> to capture 2D images printed on paper or displayed on a screen. This makes it possible to use a QR code on your smartphone as a boarding pass at the airport or as a ticket for an event.</w:t>
      </w:r>
    </w:p>
    <w:p w:rsidR="0053170A" w:rsidRPr="008D1096" w:rsidRDefault="0053170A" w:rsidP="0053170A">
      <w:pPr>
        <w:pStyle w:val="Titolo1"/>
        <w:rPr>
          <w:sz w:val="22"/>
          <w:szCs w:val="22"/>
          <w:lang w:val="en-US"/>
        </w:rPr>
      </w:pPr>
      <w:r w:rsidRPr="008D1096">
        <w:rPr>
          <w:sz w:val="22"/>
          <w:szCs w:val="22"/>
          <w:lang w:val="en-US"/>
        </w:rPr>
        <w:lastRenderedPageBreak/>
        <w:t>How to create a QR Code</w:t>
      </w:r>
    </w:p>
    <w:p w:rsidR="0053170A" w:rsidRPr="008D1096" w:rsidRDefault="0053170A" w:rsidP="0053170A">
      <w:pPr>
        <w:rPr>
          <w:lang w:val="en-US"/>
        </w:rPr>
      </w:pPr>
    </w:p>
    <w:p w:rsidR="0053170A" w:rsidRPr="008D1096" w:rsidRDefault="0053170A" w:rsidP="0053170A">
      <w:pPr>
        <w:rPr>
          <w:lang w:val="en-US"/>
        </w:rPr>
      </w:pPr>
      <w:r w:rsidRPr="008D1096">
        <w:rPr>
          <w:lang w:val="en-US"/>
        </w:rPr>
        <w:t xml:space="preserve">For create a QR code is not difficult. We will not create it manually but we will use tools available on the internet. The website for create QR Code is qr-code-monkey.com. A simple website allows you to create QR codes by changing the style to make it more aesthetically beautiful. </w:t>
      </w:r>
    </w:p>
    <w:p w:rsidR="0053170A" w:rsidRPr="008D1096" w:rsidRDefault="0053170A" w:rsidP="0053170A">
      <w:pPr>
        <w:rPr>
          <w:lang w:val="en-US"/>
        </w:rPr>
      </w:pPr>
    </w:p>
    <w:p w:rsidR="0053170A" w:rsidRPr="008D1096" w:rsidRDefault="0053170A" w:rsidP="0053170A">
      <w:pPr>
        <w:pStyle w:val="Titolo1"/>
        <w:rPr>
          <w:sz w:val="22"/>
          <w:szCs w:val="22"/>
          <w:lang w:val="en-US"/>
        </w:rPr>
      </w:pPr>
      <w:r w:rsidRPr="008D1096">
        <w:rPr>
          <w:sz w:val="22"/>
          <w:szCs w:val="22"/>
          <w:lang w:val="en-US"/>
        </w:rPr>
        <w:t xml:space="preserve"> QR Code Floors</w:t>
      </w:r>
    </w:p>
    <w:p w:rsidR="0053170A" w:rsidRPr="008D1096" w:rsidRDefault="0053170A" w:rsidP="0053170A">
      <w:pPr>
        <w:rPr>
          <w:lang w:val="en-US"/>
        </w:rPr>
      </w:pPr>
    </w:p>
    <w:p w:rsidR="0053170A" w:rsidRPr="008D1096" w:rsidRDefault="0053170A" w:rsidP="0053170A">
      <w:pPr>
        <w:rPr>
          <w:lang w:val="en-US"/>
        </w:rPr>
      </w:pPr>
      <w:r w:rsidRPr="008D1096">
        <w:rPr>
          <w:lang w:val="en-US"/>
        </w:rPr>
        <w:t xml:space="preserve">We will have one QR Code for each floor for </w:t>
      </w:r>
      <w:proofErr w:type="gramStart"/>
      <w:r w:rsidRPr="008D1096">
        <w:rPr>
          <w:lang w:val="en-US"/>
        </w:rPr>
        <w:t>a total of four</w:t>
      </w:r>
      <w:proofErr w:type="gramEnd"/>
      <w:r w:rsidRPr="008D1096">
        <w:rPr>
          <w:lang w:val="en-US"/>
        </w:rPr>
        <w:t xml:space="preserve"> Codes. </w:t>
      </w:r>
    </w:p>
    <w:p w:rsidR="0053170A" w:rsidRPr="008D1096" w:rsidRDefault="0053170A" w:rsidP="0053170A">
      <w:pPr>
        <w:rPr>
          <w:lang w:val="en-US"/>
        </w:rPr>
      </w:pPr>
    </w:p>
    <w:p w:rsidR="0053170A" w:rsidRPr="008D1096" w:rsidRDefault="0053170A" w:rsidP="0053170A">
      <w:pPr>
        <w:rPr>
          <w:lang w:val="en-US"/>
        </w:rPr>
      </w:pPr>
      <w:r w:rsidRPr="008D1096">
        <w:rPr>
          <w:noProof/>
          <w:lang w:eastAsia="it-CH"/>
        </w:rPr>
        <w:drawing>
          <wp:inline distT="0" distB="0" distL="0" distR="0" wp14:anchorId="55FCD55A" wp14:editId="5F91CADD">
            <wp:extent cx="1447800" cy="1447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1447800"/>
                    </a:xfrm>
                    <a:prstGeom prst="rect">
                      <a:avLst/>
                    </a:prstGeom>
                  </pic:spPr>
                </pic:pic>
              </a:graphicData>
            </a:graphic>
          </wp:inline>
        </w:drawing>
      </w:r>
    </w:p>
    <w:p w:rsidR="0053170A" w:rsidRPr="008D1096" w:rsidRDefault="0053170A" w:rsidP="0053170A">
      <w:pPr>
        <w:rPr>
          <w:lang w:val="en-US"/>
        </w:rPr>
      </w:pPr>
      <w:r w:rsidRPr="008D1096">
        <w:rPr>
          <w:lang w:val="en-US"/>
        </w:rPr>
        <w:t>The green rectangle model represents the first floor.</w:t>
      </w:r>
    </w:p>
    <w:p w:rsidR="0053170A" w:rsidRPr="008D1096" w:rsidRDefault="0053170A" w:rsidP="0053170A">
      <w:pPr>
        <w:rPr>
          <w:lang w:val="en-US"/>
        </w:rPr>
      </w:pPr>
      <w:r w:rsidRPr="008D1096">
        <w:rPr>
          <w:noProof/>
          <w:lang w:eastAsia="it-CH"/>
        </w:rPr>
        <w:drawing>
          <wp:inline distT="0" distB="0" distL="0" distR="0" wp14:anchorId="77207312" wp14:editId="32EB843C">
            <wp:extent cx="1438275" cy="142337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737" cy="1431747"/>
                    </a:xfrm>
                    <a:prstGeom prst="rect">
                      <a:avLst/>
                    </a:prstGeom>
                  </pic:spPr>
                </pic:pic>
              </a:graphicData>
            </a:graphic>
          </wp:inline>
        </w:drawing>
      </w:r>
    </w:p>
    <w:p w:rsidR="0053170A" w:rsidRPr="008D1096" w:rsidRDefault="0053170A" w:rsidP="0053170A">
      <w:pPr>
        <w:rPr>
          <w:lang w:val="en-US"/>
        </w:rPr>
      </w:pPr>
      <w:r w:rsidRPr="008D1096">
        <w:rPr>
          <w:lang w:val="en-US"/>
        </w:rPr>
        <w:t>The yellow rectangle model represents the second floor.</w:t>
      </w:r>
    </w:p>
    <w:p w:rsidR="0053170A" w:rsidRPr="008D1096" w:rsidRDefault="0053170A" w:rsidP="0053170A">
      <w:pPr>
        <w:rPr>
          <w:lang w:val="en-US"/>
        </w:rPr>
      </w:pPr>
      <w:r w:rsidRPr="008D1096">
        <w:rPr>
          <w:noProof/>
          <w:lang w:eastAsia="it-CH"/>
        </w:rPr>
        <w:drawing>
          <wp:inline distT="0" distB="0" distL="0" distR="0" wp14:anchorId="103CADAB" wp14:editId="02DF319F">
            <wp:extent cx="1419225" cy="141734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2195" cy="1430301"/>
                    </a:xfrm>
                    <a:prstGeom prst="rect">
                      <a:avLst/>
                    </a:prstGeom>
                  </pic:spPr>
                </pic:pic>
              </a:graphicData>
            </a:graphic>
          </wp:inline>
        </w:drawing>
      </w:r>
    </w:p>
    <w:p w:rsidR="0053170A" w:rsidRPr="008D1096" w:rsidRDefault="0053170A" w:rsidP="0053170A">
      <w:pPr>
        <w:rPr>
          <w:lang w:val="en-US"/>
        </w:rPr>
      </w:pPr>
      <w:r w:rsidRPr="008D1096">
        <w:rPr>
          <w:lang w:val="en-US"/>
        </w:rPr>
        <w:t>The red rectangle model represents the third floor.</w:t>
      </w:r>
    </w:p>
    <w:p w:rsidR="0053170A" w:rsidRPr="008D1096" w:rsidRDefault="0053170A" w:rsidP="0053170A">
      <w:pPr>
        <w:rPr>
          <w:lang w:val="en-US"/>
        </w:rPr>
      </w:pPr>
      <w:r w:rsidRPr="008D1096">
        <w:rPr>
          <w:noProof/>
          <w:lang w:eastAsia="it-CH"/>
        </w:rPr>
        <w:lastRenderedPageBreak/>
        <w:drawing>
          <wp:inline distT="0" distB="0" distL="0" distR="0" wp14:anchorId="477F5297" wp14:editId="7A903CAD">
            <wp:extent cx="1378997" cy="13811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4090" cy="1396241"/>
                    </a:xfrm>
                    <a:prstGeom prst="rect">
                      <a:avLst/>
                    </a:prstGeom>
                  </pic:spPr>
                </pic:pic>
              </a:graphicData>
            </a:graphic>
          </wp:inline>
        </w:drawing>
      </w:r>
    </w:p>
    <w:p w:rsidR="0053170A" w:rsidRPr="008D1096" w:rsidRDefault="0053170A" w:rsidP="0053170A">
      <w:pPr>
        <w:rPr>
          <w:lang w:val="en-US"/>
        </w:rPr>
      </w:pPr>
      <w:r w:rsidRPr="008D1096">
        <w:rPr>
          <w:lang w:val="en-US"/>
        </w:rPr>
        <w:t>The blue rectangle model represents the four floor.</w:t>
      </w:r>
    </w:p>
    <w:p w:rsidR="0053170A" w:rsidRPr="008D1096" w:rsidRDefault="0053170A" w:rsidP="0053170A">
      <w:pPr>
        <w:spacing w:after="0"/>
        <w:ind w:left="360"/>
        <w:rPr>
          <w:b/>
          <w:lang w:val="en-US"/>
        </w:rPr>
      </w:pPr>
    </w:p>
    <w:p w:rsidR="001912F1" w:rsidRPr="008D1096" w:rsidRDefault="001912F1" w:rsidP="001912F1">
      <w:pPr>
        <w:spacing w:after="0"/>
        <w:rPr>
          <w:b/>
          <w:lang w:val="en-US"/>
        </w:rPr>
      </w:pPr>
    </w:p>
    <w:p w:rsidR="001912F1" w:rsidRPr="008D1096" w:rsidRDefault="001912F1" w:rsidP="001912F1">
      <w:pPr>
        <w:spacing w:after="0"/>
        <w:ind w:left="360"/>
        <w:rPr>
          <w:b/>
          <w:lang w:val="en-US"/>
        </w:rPr>
      </w:pPr>
    </w:p>
    <w:p w:rsidR="0045505A" w:rsidRPr="008D1096" w:rsidRDefault="0045505A" w:rsidP="0045505A">
      <w:pPr>
        <w:spacing w:after="0"/>
        <w:ind w:left="360"/>
        <w:rPr>
          <w:lang w:val="en-US"/>
        </w:rPr>
      </w:pPr>
    </w:p>
    <w:p w:rsidR="0045505A" w:rsidRPr="008D1096" w:rsidRDefault="0045505A" w:rsidP="00DE564D">
      <w:pPr>
        <w:rPr>
          <w:lang w:val="en-US"/>
        </w:rPr>
      </w:pPr>
    </w:p>
    <w:p w:rsidR="00413597" w:rsidRPr="008D1096" w:rsidRDefault="00413597" w:rsidP="00DE564D">
      <w:pPr>
        <w:rPr>
          <w:lang w:val="en-US"/>
        </w:rPr>
      </w:pPr>
    </w:p>
    <w:sectPr w:rsidR="00413597" w:rsidRPr="008D1096" w:rsidSect="00DE564D">
      <w:pgSz w:w="11906" w:h="16838"/>
      <w:pgMar w:top="12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38F" w:rsidRDefault="00E8038F" w:rsidP="00C735D3">
      <w:pPr>
        <w:spacing w:after="0" w:line="240" w:lineRule="auto"/>
      </w:pPr>
      <w:r>
        <w:separator/>
      </w:r>
    </w:p>
  </w:endnote>
  <w:endnote w:type="continuationSeparator" w:id="0">
    <w:p w:rsidR="00E8038F" w:rsidRDefault="00E8038F" w:rsidP="00C7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DD2" w:rsidRPr="00DF4DD2" w:rsidRDefault="00F917FB" w:rsidP="00DF4DD2">
    <w:pPr>
      <w:pStyle w:val="Pidipagina"/>
      <w:pBdr>
        <w:top w:val="single" w:sz="4" w:space="1" w:color="auto"/>
      </w:pBdr>
      <w:rPr>
        <w:lang w:val="fr-CH"/>
      </w:rPr>
    </w:pPr>
    <w:proofErr w:type="spellStart"/>
    <w:r>
      <w:rPr>
        <w:lang w:val="fr-CH"/>
      </w:rPr>
      <w:t>Nigros</w:t>
    </w:r>
    <w:proofErr w:type="spellEnd"/>
    <w:r w:rsidR="00DF4DD2" w:rsidRPr="00DF4DD2">
      <w:rPr>
        <w:lang w:val="fr-CH"/>
      </w:rPr>
      <w:ptab w:relativeTo="margin" w:alignment="center" w:leader="none"/>
    </w:r>
    <w:r>
      <w:rPr>
        <w:lang w:val="fr-CH"/>
      </w:rPr>
      <w:t>documentazione.docx</w:t>
    </w:r>
    <w:r w:rsidR="00DF4DD2" w:rsidRPr="00DF4DD2">
      <w:rPr>
        <w:lang w:val="fr-CH"/>
      </w:rPr>
      <w:ptab w:relativeTo="margin" w:alignment="right" w:leader="none"/>
    </w:r>
    <w:proofErr w:type="spellStart"/>
    <w:r>
      <w:rPr>
        <w:lang w:val="fr-CH"/>
      </w:rPr>
      <w:t>Versione</w:t>
    </w:r>
    <w:proofErr w:type="spellEnd"/>
    <w:r>
      <w:rPr>
        <w:lang w:val="fr-CH"/>
      </w:rPr>
      <w:t>: 21.02.2019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38F" w:rsidRDefault="00E8038F" w:rsidP="00C735D3">
      <w:pPr>
        <w:spacing w:after="0" w:line="240" w:lineRule="auto"/>
      </w:pPr>
      <w:r>
        <w:separator/>
      </w:r>
    </w:p>
  </w:footnote>
  <w:footnote w:type="continuationSeparator" w:id="0">
    <w:p w:rsidR="00E8038F" w:rsidRDefault="00E8038F" w:rsidP="00C73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9180" w:type="dxa"/>
      <w:tblInd w:w="5" w:type="dxa"/>
      <w:tblCellMar>
        <w:left w:w="0" w:type="dxa"/>
        <w:right w:w="0" w:type="dxa"/>
      </w:tblCellMar>
      <w:tblLook w:val="04A0" w:firstRow="1" w:lastRow="0" w:firstColumn="1" w:lastColumn="0" w:noHBand="0" w:noVBand="1"/>
    </w:tblPr>
    <w:tblGrid>
      <w:gridCol w:w="950"/>
      <w:gridCol w:w="6977"/>
      <w:gridCol w:w="1253"/>
    </w:tblGrid>
    <w:tr w:rsidR="00150430" w:rsidTr="00C735D3">
      <w:trPr>
        <w:trHeight w:val="416"/>
      </w:trPr>
      <w:tc>
        <w:tcPr>
          <w:tcW w:w="704" w:type="dxa"/>
          <w:vMerge w:val="restart"/>
          <w:tcBorders>
            <w:top w:val="nil"/>
            <w:left w:val="nil"/>
          </w:tcBorders>
        </w:tcPr>
        <w:p w:rsidR="00C735D3" w:rsidRDefault="00150430">
          <w:pPr>
            <w:pStyle w:val="Intestazione"/>
          </w:pPr>
          <w:r>
            <w:rPr>
              <w:noProof/>
              <w:lang w:eastAsia="it-CH"/>
            </w:rPr>
            <w:drawing>
              <wp:inline distT="0" distB="0" distL="0" distR="0" wp14:anchorId="7BE55479" wp14:editId="5322EB70">
                <wp:extent cx="600075" cy="588963"/>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727" cy="604325"/>
                        </a:xfrm>
                        <a:prstGeom prst="rect">
                          <a:avLst/>
                        </a:prstGeom>
                      </pic:spPr>
                    </pic:pic>
                  </a:graphicData>
                </a:graphic>
              </wp:inline>
            </w:drawing>
          </w:r>
        </w:p>
      </w:tc>
      <w:tc>
        <w:tcPr>
          <w:tcW w:w="7195" w:type="dxa"/>
        </w:tcPr>
        <w:p w:rsidR="00C735D3" w:rsidRPr="00C735D3" w:rsidRDefault="00C735D3" w:rsidP="00C735D3">
          <w:pPr>
            <w:pStyle w:val="Intestazione"/>
            <w:jc w:val="center"/>
            <w:rPr>
              <w:b/>
            </w:rPr>
          </w:pPr>
          <w:r w:rsidRPr="00C735D3">
            <w:rPr>
              <w:b/>
              <w:sz w:val="28"/>
            </w:rPr>
            <w:t>SAMT – Sezione Informatica</w:t>
          </w:r>
        </w:p>
      </w:tc>
      <w:tc>
        <w:tcPr>
          <w:tcW w:w="1281" w:type="dxa"/>
          <w:vMerge w:val="restart"/>
        </w:tcPr>
        <w:p w:rsidR="00150430" w:rsidRDefault="00150430" w:rsidP="00150430">
          <w:pPr>
            <w:pStyle w:val="Intestazione"/>
            <w:jc w:val="center"/>
          </w:pPr>
        </w:p>
        <w:p w:rsidR="00C735D3" w:rsidRDefault="00150430" w:rsidP="00150430">
          <w:pPr>
            <w:pStyle w:val="Intestazione"/>
            <w:jc w:val="center"/>
          </w:pPr>
          <w:r>
            <w:t xml:space="preserve">Pagina </w:t>
          </w:r>
          <w:r>
            <w:fldChar w:fldCharType="begin"/>
          </w:r>
          <w:r>
            <w:instrText>PAGE   \* MERGEFORMAT</w:instrText>
          </w:r>
          <w:r>
            <w:fldChar w:fldCharType="separate"/>
          </w:r>
          <w:r w:rsidR="005B20DD" w:rsidRPr="005B20DD">
            <w:rPr>
              <w:noProof/>
              <w:lang w:val="it-IT"/>
            </w:rPr>
            <w:t>10</w:t>
          </w:r>
          <w:r>
            <w:fldChar w:fldCharType="end"/>
          </w:r>
        </w:p>
      </w:tc>
    </w:tr>
    <w:tr w:rsidR="00150430" w:rsidTr="00C735D3">
      <w:trPr>
        <w:trHeight w:val="377"/>
      </w:trPr>
      <w:tc>
        <w:tcPr>
          <w:tcW w:w="704" w:type="dxa"/>
          <w:vMerge/>
          <w:tcBorders>
            <w:left w:val="nil"/>
            <w:bottom w:val="nil"/>
          </w:tcBorders>
        </w:tcPr>
        <w:p w:rsidR="00C735D3" w:rsidRDefault="00C735D3">
          <w:pPr>
            <w:pStyle w:val="Intestazione"/>
          </w:pPr>
        </w:p>
      </w:tc>
      <w:tc>
        <w:tcPr>
          <w:tcW w:w="7195" w:type="dxa"/>
        </w:tcPr>
        <w:p w:rsidR="00C735D3" w:rsidRPr="00C735D3" w:rsidRDefault="00C735D3" w:rsidP="00C735D3">
          <w:pPr>
            <w:pStyle w:val="Intestazione"/>
            <w:jc w:val="center"/>
            <w:rPr>
              <w:b/>
            </w:rPr>
          </w:pPr>
          <w:r w:rsidRPr="00C735D3">
            <w:rPr>
              <w:b/>
              <w:sz w:val="28"/>
            </w:rPr>
            <w:t>Documentazione Classroom Scanner AR</w:t>
          </w:r>
        </w:p>
      </w:tc>
      <w:tc>
        <w:tcPr>
          <w:tcW w:w="1281" w:type="dxa"/>
          <w:vMerge/>
        </w:tcPr>
        <w:p w:rsidR="00C735D3" w:rsidRDefault="00C735D3">
          <w:pPr>
            <w:pStyle w:val="Intestazione"/>
          </w:pPr>
        </w:p>
      </w:tc>
    </w:tr>
  </w:tbl>
  <w:p w:rsidR="00C735D3" w:rsidRDefault="00C735D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F7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119378FD"/>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190B7829"/>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2FCF503A"/>
    <w:multiLevelType w:val="multilevel"/>
    <w:tmpl w:val="08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4F231E0"/>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5B325080"/>
    <w:multiLevelType w:val="hybridMultilevel"/>
    <w:tmpl w:val="299CA61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nsid w:val="6B9A518A"/>
    <w:multiLevelType w:val="hybridMultilevel"/>
    <w:tmpl w:val="D7186898"/>
    <w:lvl w:ilvl="0" w:tplc="08100001">
      <w:start w:val="1"/>
      <w:numFmt w:val="bullet"/>
      <w:lvlText w:val=""/>
      <w:lvlJc w:val="left"/>
      <w:pPr>
        <w:ind w:left="1080" w:hanging="360"/>
      </w:pPr>
      <w:rPr>
        <w:rFonts w:ascii="Symbol" w:hAnsi="Symbol" w:hint="default"/>
      </w:rPr>
    </w:lvl>
    <w:lvl w:ilvl="1" w:tplc="08100003">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7">
    <w:nsid w:val="76056BAF"/>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836424"/>
    <w:multiLevelType w:val="multilevel"/>
    <w:tmpl w:val="C18A6CC2"/>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5"/>
  </w:num>
  <w:num w:numId="2">
    <w:abstractNumId w:val="0"/>
  </w:num>
  <w:num w:numId="3">
    <w:abstractNumId w:val="3"/>
  </w:num>
  <w:num w:numId="4">
    <w:abstractNumId w:val="7"/>
  </w:num>
  <w:num w:numId="5">
    <w:abstractNumId w:val="1"/>
  </w:num>
  <w:num w:numId="6">
    <w:abstractNumId w:val="8"/>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D3"/>
    <w:rsid w:val="0001113D"/>
    <w:rsid w:val="00084C1A"/>
    <w:rsid w:val="00093AAD"/>
    <w:rsid w:val="0010471D"/>
    <w:rsid w:val="00150430"/>
    <w:rsid w:val="001912F1"/>
    <w:rsid w:val="00195CC3"/>
    <w:rsid w:val="00240C62"/>
    <w:rsid w:val="002A50EE"/>
    <w:rsid w:val="00352C5A"/>
    <w:rsid w:val="003757BF"/>
    <w:rsid w:val="003969C5"/>
    <w:rsid w:val="00413597"/>
    <w:rsid w:val="0045505A"/>
    <w:rsid w:val="004B6117"/>
    <w:rsid w:val="0053170A"/>
    <w:rsid w:val="005B20DD"/>
    <w:rsid w:val="00664A06"/>
    <w:rsid w:val="0069248C"/>
    <w:rsid w:val="0075607F"/>
    <w:rsid w:val="00776695"/>
    <w:rsid w:val="008C3D0E"/>
    <w:rsid w:val="008D0C2E"/>
    <w:rsid w:val="008D1096"/>
    <w:rsid w:val="008E3897"/>
    <w:rsid w:val="008E4593"/>
    <w:rsid w:val="00996D84"/>
    <w:rsid w:val="009E333D"/>
    <w:rsid w:val="00A47892"/>
    <w:rsid w:val="00A8615D"/>
    <w:rsid w:val="00AA7E82"/>
    <w:rsid w:val="00B65784"/>
    <w:rsid w:val="00C43482"/>
    <w:rsid w:val="00C735D3"/>
    <w:rsid w:val="00C77AF4"/>
    <w:rsid w:val="00CC7521"/>
    <w:rsid w:val="00DD562F"/>
    <w:rsid w:val="00DE564D"/>
    <w:rsid w:val="00DF4DD2"/>
    <w:rsid w:val="00E8038F"/>
    <w:rsid w:val="00E9023E"/>
    <w:rsid w:val="00F16B25"/>
    <w:rsid w:val="00F47CBD"/>
    <w:rsid w:val="00F917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6E2BB9-B2EE-424F-8A50-0DE48F52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3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DD562F"/>
    <w:pPr>
      <w:spacing w:before="100" w:beforeAutospacing="1" w:after="100" w:afterAutospacing="1" w:line="240" w:lineRule="auto"/>
      <w:outlineLvl w:val="2"/>
    </w:pPr>
    <w:rPr>
      <w:rFonts w:ascii="Times New Roman" w:eastAsia="Times New Roman" w:hAnsi="Times New Roman" w:cs="Times New Roman"/>
      <w:b/>
      <w:bCs/>
      <w:sz w:val="27"/>
      <w:szCs w:val="27"/>
      <w:lang w:eastAsia="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C735D3"/>
    <w:rPr>
      <w:rFonts w:ascii="Arial" w:hAnsi="Arial" w:cs="Arial" w:hint="default"/>
      <w:b/>
      <w:bCs/>
      <w:i w:val="0"/>
      <w:iCs w:val="0"/>
      <w:color w:val="000000"/>
      <w:sz w:val="24"/>
      <w:szCs w:val="24"/>
    </w:rPr>
  </w:style>
  <w:style w:type="paragraph" w:styleId="Intestazione">
    <w:name w:val="header"/>
    <w:basedOn w:val="Normale"/>
    <w:link w:val="IntestazioneCarattere"/>
    <w:uiPriority w:val="99"/>
    <w:unhideWhenUsed/>
    <w:rsid w:val="00C735D3"/>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C735D3"/>
  </w:style>
  <w:style w:type="paragraph" w:styleId="Pidipagina">
    <w:name w:val="footer"/>
    <w:basedOn w:val="Normale"/>
    <w:link w:val="PidipaginaCarattere"/>
    <w:uiPriority w:val="99"/>
    <w:unhideWhenUsed/>
    <w:rsid w:val="00C735D3"/>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C735D3"/>
  </w:style>
  <w:style w:type="table" w:styleId="Grigliatabella">
    <w:name w:val="Table Grid"/>
    <w:basedOn w:val="Tabellanormale"/>
    <w:uiPriority w:val="39"/>
    <w:rsid w:val="00C73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E333D"/>
    <w:pPr>
      <w:ind w:left="720"/>
      <w:contextualSpacing/>
    </w:pPr>
  </w:style>
  <w:style w:type="character" w:customStyle="1" w:styleId="Titolo3Carattere">
    <w:name w:val="Titolo 3 Carattere"/>
    <w:basedOn w:val="Carpredefinitoparagrafo"/>
    <w:link w:val="Titolo3"/>
    <w:uiPriority w:val="9"/>
    <w:rsid w:val="00DD562F"/>
    <w:rPr>
      <w:rFonts w:ascii="Times New Roman" w:eastAsia="Times New Roman" w:hAnsi="Times New Roman" w:cs="Times New Roman"/>
      <w:b/>
      <w:bCs/>
      <w:sz w:val="27"/>
      <w:szCs w:val="27"/>
      <w:lang w:eastAsia="it-CH"/>
    </w:rPr>
  </w:style>
  <w:style w:type="character" w:customStyle="1" w:styleId="st">
    <w:name w:val="st"/>
    <w:basedOn w:val="Carpredefinitoparagrafo"/>
    <w:rsid w:val="00F47CBD"/>
  </w:style>
  <w:style w:type="character" w:customStyle="1" w:styleId="Titolo1Carattere">
    <w:name w:val="Titolo 1 Carattere"/>
    <w:basedOn w:val="Carpredefinitoparagrafo"/>
    <w:link w:val="Titolo1"/>
    <w:uiPriority w:val="9"/>
    <w:rsid w:val="0053170A"/>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53170A"/>
    <w:pPr>
      <w:spacing w:before="100" w:beforeAutospacing="1" w:after="100" w:afterAutospacing="1" w:line="240" w:lineRule="auto"/>
    </w:pPr>
    <w:rPr>
      <w:rFonts w:ascii="Times New Roman" w:eastAsia="Times New Roman" w:hAnsi="Times New Roman" w:cs="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58697">
      <w:bodyDiv w:val="1"/>
      <w:marLeft w:val="0"/>
      <w:marRight w:val="0"/>
      <w:marTop w:val="0"/>
      <w:marBottom w:val="0"/>
      <w:divBdr>
        <w:top w:val="none" w:sz="0" w:space="0" w:color="auto"/>
        <w:left w:val="none" w:sz="0" w:space="0" w:color="auto"/>
        <w:bottom w:val="none" w:sz="0" w:space="0" w:color="auto"/>
        <w:right w:val="none" w:sz="0" w:space="0" w:color="auto"/>
      </w:divBdr>
    </w:div>
    <w:div w:id="818575133">
      <w:bodyDiv w:val="1"/>
      <w:marLeft w:val="0"/>
      <w:marRight w:val="0"/>
      <w:marTop w:val="0"/>
      <w:marBottom w:val="0"/>
      <w:divBdr>
        <w:top w:val="none" w:sz="0" w:space="0" w:color="auto"/>
        <w:left w:val="none" w:sz="0" w:space="0" w:color="auto"/>
        <w:bottom w:val="none" w:sz="0" w:space="0" w:color="auto"/>
        <w:right w:val="none" w:sz="0" w:space="0" w:color="auto"/>
      </w:divBdr>
    </w:div>
    <w:div w:id="17089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1622</Words>
  <Characters>9252</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Monkey.D Luffy</dc:creator>
  <cp:keywords/>
  <dc:description/>
  <cp:lastModifiedBy>Monkey.D Luffy</cp:lastModifiedBy>
  <cp:revision>7</cp:revision>
  <dcterms:created xsi:type="dcterms:W3CDTF">2020-02-21T10:29:00Z</dcterms:created>
  <dcterms:modified xsi:type="dcterms:W3CDTF">2020-03-13T15:51:00Z</dcterms:modified>
</cp:coreProperties>
</file>